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6846" w:rsidRDefault="00F86846" w:rsidP="00F86846">
      <w:pPr>
        <w:jc w:val="both"/>
      </w:pPr>
      <w:bookmarkStart w:id="0" w:name="_Ref401836137"/>
      <w:bookmarkStart w:id="1" w:name="_Ref402704957"/>
    </w:p>
    <w:p w:rsidR="00F86846" w:rsidRDefault="00F86846" w:rsidP="00F8684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15DC5316" wp14:editId="406C3C46">
                <wp:simplePos x="0" y="0"/>
                <wp:positionH relativeFrom="page">
                  <wp:posOffset>5965190</wp:posOffset>
                </wp:positionH>
                <wp:positionV relativeFrom="paragraph">
                  <wp:posOffset>8032</wp:posOffset>
                </wp:positionV>
                <wp:extent cx="2286000" cy="858520"/>
                <wp:effectExtent l="0" t="0" r="0" b="0"/>
                <wp:wrapNone/>
                <wp:docPr id="8435" name="Text Box 8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85852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75000">
                              <a:srgbClr val="0070C0"/>
                            </a:gs>
                            <a:gs pos="34000">
                              <a:srgbClr val="65A5D6"/>
                            </a:gs>
                            <a:gs pos="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10800000" scaled="0"/>
                          <a:tileRect/>
                        </a:gradFill>
                        <a:ln w="6350"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5ADD" w:rsidRPr="00E72702" w:rsidRDefault="00595ADD" w:rsidP="00F86846">
                            <w:pPr>
                              <w:rPr>
                                <w:rFonts w:ascii="Engravers MT" w:hAnsi="Engravers MT" w:cs="Times New Roman"/>
                                <w:color w:val="FFFFFF" w:themeColor="background1"/>
                                <w:sz w:val="72"/>
                                <w:szCs w:val="120"/>
                              </w:rPr>
                            </w:pPr>
                            <w:r w:rsidRPr="00E72702">
                              <w:rPr>
                                <w:rFonts w:ascii="Engravers MT" w:hAnsi="Engravers MT" w:cs="Times New Roman"/>
                                <w:color w:val="FFFFFF" w:themeColor="background1"/>
                                <w:sz w:val="72"/>
                                <w:szCs w:val="120"/>
                              </w:rPr>
                              <w:t xml:space="preserve"> </w:t>
                            </w:r>
                            <w:r w:rsidR="00E72702" w:rsidRPr="00E72702">
                              <w:rPr>
                                <w:rFonts w:ascii="Engravers MT" w:hAnsi="Engravers MT" w:cs="Times New Roman"/>
                                <w:color w:val="FFFFFF" w:themeColor="background1"/>
                                <w:sz w:val="72"/>
                                <w:szCs w:val="120"/>
                              </w:rPr>
                              <w:t>D.2.</w:t>
                            </w:r>
                            <w:r w:rsidRPr="00E72702">
                              <w:rPr>
                                <w:rFonts w:ascii="Engravers MT" w:hAnsi="Engravers MT" w:cs="Times New Roman"/>
                                <w:color w:val="FFFFFF" w:themeColor="background1"/>
                                <w:sz w:val="72"/>
                                <w:szCs w:val="1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DC5316" id="_x0000_t202" coordsize="21600,21600" o:spt="202" path="m,l,21600r21600,l21600,xe">
                <v:stroke joinstyle="miter"/>
                <v:path gradientshapeok="t" o:connecttype="rect"/>
              </v:shapetype>
              <v:shape id="Text Box 8435" o:spid="_x0000_s1026" type="#_x0000_t202" style="position:absolute;left:0;text-align:left;margin-left:469.7pt;margin-top:.65pt;width:180pt;height:67.6pt;z-index:25202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" fillcolor="#cad9eb [980]" stroked="f" strokeweight=".5pt">
                <v:fill color2="#0070c0" rotate="t" angle="270" colors="0 #cad9eb;22282f #65a5d6;.75 #0070c0" focus="100%" type="gradient">
                  <o:fill v:ext="view" type="gradientUnscaled"/>
                </v:fill>
                <v:textbox inset="0,0,0,0">
                  <w:txbxContent>
                    <w:p w:rsidR="00595ADD" w:rsidRPr="00E72702" w:rsidRDefault="00595ADD" w:rsidP="00F86846">
                      <w:pPr>
                        <w:rPr>
                          <w:rFonts w:ascii="Engravers MT" w:hAnsi="Engravers MT" w:cs="Times New Roman"/>
                          <w:color w:val="FFFFFF" w:themeColor="background1"/>
                          <w:sz w:val="72"/>
                          <w:szCs w:val="120"/>
                        </w:rPr>
                      </w:pPr>
                      <w:r w:rsidRPr="00E72702">
                        <w:rPr>
                          <w:rFonts w:ascii="Engravers MT" w:hAnsi="Engravers MT" w:cs="Times New Roman"/>
                          <w:color w:val="FFFFFF" w:themeColor="background1"/>
                          <w:sz w:val="72"/>
                          <w:szCs w:val="120"/>
                        </w:rPr>
                        <w:t xml:space="preserve"> </w:t>
                      </w:r>
                      <w:r w:rsidR="00E72702" w:rsidRPr="00E72702">
                        <w:rPr>
                          <w:rFonts w:ascii="Engravers MT" w:hAnsi="Engravers MT" w:cs="Times New Roman"/>
                          <w:color w:val="FFFFFF" w:themeColor="background1"/>
                          <w:sz w:val="72"/>
                          <w:szCs w:val="120"/>
                        </w:rPr>
                        <w:t>D.2.</w:t>
                      </w:r>
                      <w:r w:rsidRPr="00E72702">
                        <w:rPr>
                          <w:rFonts w:ascii="Engravers MT" w:hAnsi="Engravers MT" w:cs="Times New Roman"/>
                          <w:color w:val="FFFFFF" w:themeColor="background1"/>
                          <w:sz w:val="72"/>
                          <w:szCs w:val="12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86846" w:rsidRDefault="00F20ECE" w:rsidP="004B6918">
      <w:pPr>
        <w:pStyle w:val="Heading1"/>
        <w:ind w:right="2243"/>
      </w:pPr>
      <w:r>
        <w:t>Appendix</w:t>
      </w:r>
      <w:r w:rsidR="00F86846">
        <w:t xml:space="preserve"> </w:t>
      </w:r>
      <w:r w:rsidR="00E72702">
        <w:t>D.2</w:t>
      </w:r>
      <w:r w:rsidR="00F86846">
        <w:t xml:space="preserve">.  </w:t>
      </w:r>
      <w:r w:rsidR="004B6918">
        <w:t>Robot Projects Timeline at George School</w:t>
      </w:r>
    </w:p>
    <w:p w:rsidR="00F86846" w:rsidRDefault="00F86846" w:rsidP="00F86846">
      <w:pPr>
        <w:jc w:val="both"/>
      </w:pPr>
    </w:p>
    <w:bookmarkEnd w:id="0"/>
    <w:bookmarkEnd w:id="1"/>
    <w:p w:rsidR="00F86846" w:rsidRDefault="00F86846" w:rsidP="00F86846">
      <w:pPr>
        <w:jc w:val="both"/>
      </w:pPr>
    </w:p>
    <w:p w:rsidR="004B6918" w:rsidRPr="00494842" w:rsidRDefault="004B6918" w:rsidP="004B6918">
      <w:pPr>
        <w:jc w:val="both"/>
      </w:pPr>
      <w:r w:rsidRPr="00244809">
        <w:fldChar w:fldCharType="begin"/>
      </w:r>
      <w:r w:rsidRPr="00244809">
        <w:instrText xml:space="preserve"> XE "loops:Do vs For-To-Next" </w:instrText>
      </w:r>
      <w:r w:rsidRPr="00244809">
        <w:fldChar w:fldCharType="end"/>
      </w:r>
      <w:r>
        <w:t xml:space="preserve">Here is a general timeline for the chapter assignments and robotics projects for students enrolled in </w:t>
      </w:r>
      <w:r>
        <w:rPr>
          <w:i/>
        </w:rPr>
        <w:t>Computer Programming &amp; Robotics</w:t>
      </w:r>
      <w:r>
        <w:t xml:space="preserve"> classes at George School.  (See </w:t>
      </w:r>
      <w:r>
        <w:rPr>
          <w:i/>
        </w:rPr>
        <w:t>Appendix </w:t>
      </w:r>
      <w:r w:rsidR="00540EB0">
        <w:rPr>
          <w:i/>
        </w:rPr>
        <w:t>D</w:t>
      </w:r>
      <w:r w:rsidR="0074601F">
        <w:rPr>
          <w:i/>
        </w:rPr>
        <w:t xml:space="preserve"> Section 1</w:t>
      </w:r>
      <w:r>
        <w:t xml:space="preserve"> for more details about the specific </w:t>
      </w:r>
      <w:r>
        <w:rPr>
          <w:b/>
        </w:rPr>
        <w:t>Challenge Problems</w:t>
      </w:r>
      <w:r>
        <w:t xml:space="preserve"> that are assigned at the end of each chapter.)</w:t>
      </w:r>
    </w:p>
    <w:p w:rsidR="00DC0745" w:rsidRDefault="00DC0745" w:rsidP="00DC0745">
      <w:pPr>
        <w:jc w:val="both"/>
      </w:pPr>
    </w:p>
    <w:p w:rsidR="00595ADD" w:rsidRPr="00A70168" w:rsidRDefault="00E72702" w:rsidP="00595ADD">
      <w:pPr>
        <w:pStyle w:val="Heading2"/>
      </w:pPr>
      <w:r>
        <w:t>D.2</w:t>
      </w:r>
      <w:r w:rsidR="00595ADD">
        <w:t>.1. Non-essential Exercises (if network is down or equipment has not arrived)</w:t>
      </w:r>
    </w:p>
    <w:p w:rsidR="00595ADD" w:rsidRDefault="00595ADD" w:rsidP="00595ADD">
      <w:pPr>
        <w:pStyle w:val="ListParagraph"/>
        <w:numPr>
          <w:ilvl w:val="0"/>
          <w:numId w:val="16"/>
        </w:numPr>
        <w:spacing w:before="120"/>
        <w:contextualSpacing w:val="0"/>
      </w:pPr>
      <w:r>
        <w:t xml:space="preserve">Watch Nova’s </w:t>
      </w:r>
      <w:r w:rsidRPr="00D64A85">
        <w:rPr>
          <w:i/>
        </w:rPr>
        <w:t>Great Robot Race</w:t>
      </w:r>
      <w:r>
        <w:t xml:space="preserve"> while waiting for equipment to arrive: </w:t>
      </w:r>
      <w:hyperlink r:id="rId8" w:history="1">
        <w:r w:rsidRPr="00CB2535">
          <w:rPr>
            <w:rStyle w:val="Hyperlink"/>
          </w:rPr>
          <w:t>http://www.youtube.com/watch?v=uoiJeIb0wBA</w:t>
        </w:r>
      </w:hyperlink>
    </w:p>
    <w:p w:rsidR="00595ADD" w:rsidRPr="009C601E" w:rsidRDefault="00595ADD" w:rsidP="00595ADD">
      <w:pPr>
        <w:pStyle w:val="ListParagraph"/>
        <w:numPr>
          <w:ilvl w:val="0"/>
          <w:numId w:val="16"/>
        </w:numPr>
        <w:spacing w:before="120"/>
        <w:contextualSpacing w:val="0"/>
      </w:pPr>
      <w:r>
        <w:t xml:space="preserve">Future discussion on the use of military drones: Nova’s </w:t>
      </w:r>
      <w:r w:rsidRPr="00D64A85">
        <w:rPr>
          <w:i/>
        </w:rPr>
        <w:t>Rise of the Drones</w:t>
      </w:r>
      <w:r>
        <w:t xml:space="preserve">: </w:t>
      </w:r>
      <w:hyperlink r:id="rId9" w:history="1">
        <w:r w:rsidRPr="00CB2535">
          <w:rPr>
            <w:rStyle w:val="Hyperlink"/>
          </w:rPr>
          <w:t>http://www.youtube.com/watch?v=SiyeQQrJZC4</w:t>
        </w:r>
      </w:hyperlink>
      <w:r w:rsidRPr="002D43F2">
        <w:t xml:space="preserve"> </w:t>
      </w:r>
    </w:p>
    <w:p w:rsidR="00595ADD" w:rsidRDefault="00595ADD" w:rsidP="00595ADD"/>
    <w:p w:rsidR="00595ADD" w:rsidRPr="00A70168" w:rsidRDefault="00E72702" w:rsidP="00595ADD">
      <w:pPr>
        <w:pStyle w:val="Heading2"/>
      </w:pPr>
      <w:r>
        <w:t>D.2.</w:t>
      </w:r>
      <w:r w:rsidR="00595ADD">
        <w:t>2. General Exam Timeline</w:t>
      </w:r>
    </w:p>
    <w:p w:rsidR="00595ADD" w:rsidRDefault="00595ADD" w:rsidP="00595ADD">
      <w:pPr>
        <w:pStyle w:val="ListParagraph"/>
        <w:numPr>
          <w:ilvl w:val="0"/>
          <w:numId w:val="16"/>
        </w:numPr>
        <w:spacing w:before="120"/>
        <w:contextualSpacing w:val="0"/>
      </w:pPr>
      <w:r>
        <w:t>In general, students should shoot for the following benchmarks before each of the following exams:</w:t>
      </w:r>
    </w:p>
    <w:p w:rsidR="00595ADD" w:rsidRDefault="00595ADD" w:rsidP="00595ADD">
      <w:pPr>
        <w:pStyle w:val="ListParagraph"/>
        <w:numPr>
          <w:ilvl w:val="1"/>
          <w:numId w:val="16"/>
        </w:numPr>
        <w:spacing w:before="120"/>
        <w:contextualSpacing w:val="0"/>
      </w:pPr>
      <w:r>
        <w:t xml:space="preserve">Prior to the </w:t>
      </w:r>
      <w:r w:rsidRPr="008605EC">
        <w:rPr>
          <w:b/>
        </w:rPr>
        <w:t>Fall Exam</w:t>
      </w:r>
      <w:r>
        <w:t>:</w:t>
      </w:r>
    </w:p>
    <w:p w:rsidR="00595ADD" w:rsidRDefault="00595ADD" w:rsidP="00595ADD">
      <w:pPr>
        <w:pStyle w:val="ListParagraph"/>
        <w:numPr>
          <w:ilvl w:val="2"/>
          <w:numId w:val="16"/>
        </w:numPr>
      </w:pPr>
      <w:r>
        <w:t>Every student should have passed the Tool Test</w:t>
      </w:r>
    </w:p>
    <w:p w:rsidR="00595ADD" w:rsidRDefault="00595ADD" w:rsidP="00595ADD">
      <w:pPr>
        <w:pStyle w:val="ListParagraph"/>
        <w:numPr>
          <w:ilvl w:val="2"/>
          <w:numId w:val="16"/>
        </w:numPr>
      </w:pPr>
      <w:r>
        <w:t>Every student should know how to make rudimentary 3D-printed objects</w:t>
      </w:r>
    </w:p>
    <w:p w:rsidR="00595ADD" w:rsidRDefault="00595ADD" w:rsidP="00595ADD">
      <w:pPr>
        <w:pStyle w:val="ListParagraph"/>
        <w:numPr>
          <w:ilvl w:val="2"/>
          <w:numId w:val="16"/>
        </w:numPr>
      </w:pPr>
      <w:r>
        <w:t>Intermediate students should shoot to</w:t>
      </w:r>
      <w:r>
        <w:rPr>
          <w:i/>
        </w:rPr>
        <w:t xml:space="preserve"> </w:t>
      </w:r>
      <w:r>
        <w:t xml:space="preserve">finish </w:t>
      </w:r>
      <w:r w:rsidRPr="008605EC">
        <w:rPr>
          <w:b/>
        </w:rPr>
        <w:t>Chapter 9: If Then Statements</w:t>
      </w:r>
    </w:p>
    <w:p w:rsidR="00595ADD" w:rsidRDefault="00595ADD" w:rsidP="00595ADD">
      <w:pPr>
        <w:pStyle w:val="ListParagraph"/>
        <w:numPr>
          <w:ilvl w:val="2"/>
          <w:numId w:val="16"/>
        </w:numPr>
      </w:pPr>
      <w:r>
        <w:t xml:space="preserve">Intensive students should </w:t>
      </w:r>
      <w:r>
        <w:rPr>
          <w:i/>
        </w:rPr>
        <w:t xml:space="preserve">at least </w:t>
      </w:r>
      <w:r>
        <w:t xml:space="preserve">finish </w:t>
      </w:r>
      <w:r w:rsidRPr="008605EC">
        <w:rPr>
          <w:b/>
        </w:rPr>
        <w:t>Chapter 10: While Loops</w:t>
      </w:r>
    </w:p>
    <w:p w:rsidR="00595ADD" w:rsidRDefault="00595ADD" w:rsidP="00595ADD">
      <w:pPr>
        <w:pStyle w:val="ListParagraph"/>
        <w:numPr>
          <w:ilvl w:val="1"/>
          <w:numId w:val="16"/>
        </w:numPr>
        <w:spacing w:before="120"/>
        <w:contextualSpacing w:val="0"/>
      </w:pPr>
      <w:r>
        <w:t xml:space="preserve">Prior to the </w:t>
      </w:r>
      <w:r w:rsidRPr="008605EC">
        <w:rPr>
          <w:b/>
        </w:rPr>
        <w:t>Winter Exam</w:t>
      </w:r>
      <w:r>
        <w:t>:</w:t>
      </w:r>
    </w:p>
    <w:p w:rsidR="00595ADD" w:rsidRDefault="00595ADD" w:rsidP="00595ADD">
      <w:pPr>
        <w:pStyle w:val="ListParagraph"/>
        <w:numPr>
          <w:ilvl w:val="2"/>
          <w:numId w:val="16"/>
        </w:numPr>
      </w:pPr>
      <w:r>
        <w:t>Every student should know how to solder and built their PRT1 motherboard kit</w:t>
      </w:r>
    </w:p>
    <w:p w:rsidR="00595ADD" w:rsidRDefault="00595ADD" w:rsidP="00595ADD">
      <w:pPr>
        <w:pStyle w:val="ListParagraph"/>
        <w:numPr>
          <w:ilvl w:val="2"/>
          <w:numId w:val="16"/>
        </w:numPr>
      </w:pPr>
      <w:r>
        <w:t>Every student should have built their OneBot robot.</w:t>
      </w:r>
    </w:p>
    <w:p w:rsidR="00595ADD" w:rsidRDefault="00595ADD" w:rsidP="00595ADD">
      <w:pPr>
        <w:pStyle w:val="ListParagraph"/>
        <w:numPr>
          <w:ilvl w:val="2"/>
          <w:numId w:val="16"/>
        </w:numPr>
      </w:pPr>
      <w:r>
        <w:t>Every student should have programmed their OneBot to do the following:</w:t>
      </w:r>
    </w:p>
    <w:p w:rsidR="00595ADD" w:rsidRDefault="00595ADD" w:rsidP="00595ADD">
      <w:pPr>
        <w:pStyle w:val="ListParagraph"/>
        <w:numPr>
          <w:ilvl w:val="3"/>
          <w:numId w:val="16"/>
        </w:numPr>
      </w:pPr>
      <w:r>
        <w:t>Follow a line</w:t>
      </w:r>
    </w:p>
    <w:p w:rsidR="00595ADD" w:rsidRDefault="00595ADD" w:rsidP="00595ADD">
      <w:pPr>
        <w:pStyle w:val="ListParagraph"/>
        <w:numPr>
          <w:ilvl w:val="4"/>
          <w:numId w:val="16"/>
        </w:numPr>
      </w:pPr>
      <w:r>
        <w:t>Black electrical tape on white board</w:t>
      </w:r>
    </w:p>
    <w:p w:rsidR="00595ADD" w:rsidRDefault="00595ADD" w:rsidP="00595ADD">
      <w:pPr>
        <w:pStyle w:val="ListParagraph"/>
        <w:numPr>
          <w:ilvl w:val="4"/>
          <w:numId w:val="16"/>
        </w:numPr>
      </w:pPr>
      <w:r>
        <w:t>Time robots and give prizes to fastest</w:t>
      </w:r>
    </w:p>
    <w:p w:rsidR="00595ADD" w:rsidRDefault="00595ADD" w:rsidP="00595ADD">
      <w:pPr>
        <w:pStyle w:val="ListParagraph"/>
        <w:numPr>
          <w:ilvl w:val="3"/>
          <w:numId w:val="16"/>
        </w:numPr>
      </w:pPr>
      <w:r>
        <w:t>Navigate a tabletop</w:t>
      </w:r>
    </w:p>
    <w:p w:rsidR="00595ADD" w:rsidRDefault="00595ADD" w:rsidP="00595ADD">
      <w:pPr>
        <w:pStyle w:val="ListParagraph"/>
        <w:numPr>
          <w:ilvl w:val="4"/>
          <w:numId w:val="16"/>
        </w:numPr>
      </w:pPr>
      <w:r>
        <w:t>Minimum Success Criteria: Avoid table edges</w:t>
      </w:r>
    </w:p>
    <w:p w:rsidR="00595ADD" w:rsidRDefault="00595ADD" w:rsidP="00595ADD">
      <w:pPr>
        <w:pStyle w:val="ListParagraph"/>
        <w:numPr>
          <w:ilvl w:val="4"/>
          <w:numId w:val="16"/>
        </w:numPr>
      </w:pPr>
      <w:r>
        <w:t>Nominal Success Criteria: Avoid table edges as well as obstacles on the table</w:t>
      </w:r>
    </w:p>
    <w:p w:rsidR="00595ADD" w:rsidRDefault="00595ADD" w:rsidP="00595ADD">
      <w:pPr>
        <w:pStyle w:val="ListParagraph"/>
        <w:numPr>
          <w:ilvl w:val="3"/>
          <w:numId w:val="16"/>
        </w:numPr>
      </w:pPr>
      <w:r>
        <w:t>Interact with their environment</w:t>
      </w:r>
    </w:p>
    <w:p w:rsidR="00595ADD" w:rsidRDefault="00595ADD" w:rsidP="00595ADD">
      <w:pPr>
        <w:pStyle w:val="ListParagraph"/>
        <w:numPr>
          <w:ilvl w:val="4"/>
          <w:numId w:val="16"/>
        </w:numPr>
      </w:pPr>
      <w:r>
        <w:t>Measure some environmental parameter (ambient light or temperature, for example) and respond by activating some actuator (lamp light or fan, for example).</w:t>
      </w:r>
    </w:p>
    <w:p w:rsidR="00595ADD" w:rsidRDefault="00595ADD" w:rsidP="00595ADD">
      <w:pPr>
        <w:pStyle w:val="ListParagraph"/>
        <w:numPr>
          <w:ilvl w:val="1"/>
          <w:numId w:val="16"/>
        </w:numPr>
        <w:spacing w:before="120"/>
        <w:contextualSpacing w:val="0"/>
      </w:pPr>
      <w:r>
        <w:t xml:space="preserve">Prior to the </w:t>
      </w:r>
      <w:r w:rsidRPr="008605EC">
        <w:rPr>
          <w:b/>
        </w:rPr>
        <w:t>Spring Exam</w:t>
      </w:r>
      <w:r>
        <w:t>:</w:t>
      </w:r>
    </w:p>
    <w:p w:rsidR="00595ADD" w:rsidRDefault="000D6C50" w:rsidP="00595ADD">
      <w:pPr>
        <w:pStyle w:val="ListParagraph"/>
        <w:numPr>
          <w:ilvl w:val="2"/>
          <w:numId w:val="16"/>
        </w:numPr>
      </w:pPr>
      <w:r>
        <w:t>X</w:t>
      </w:r>
      <w:r w:rsidR="00595ADD">
        <w:t>xx</w:t>
      </w:r>
    </w:p>
    <w:p w:rsidR="000D6C50" w:rsidRDefault="000D6C50" w:rsidP="000D6C50"/>
    <w:p w:rsidR="000D6C50" w:rsidRDefault="000D6C50" w:rsidP="000D6C50"/>
    <w:p w:rsidR="000D6C50" w:rsidRDefault="000D6C50" w:rsidP="000D6C50"/>
    <w:p w:rsidR="000D6C50" w:rsidRDefault="000D6C50" w:rsidP="000D6C50"/>
    <w:p w:rsidR="000D6C50" w:rsidRDefault="000D6C50" w:rsidP="000D6C50"/>
    <w:p w:rsidR="000D6C50" w:rsidRDefault="000D6C50" w:rsidP="000D6C50"/>
    <w:p w:rsidR="000D6C50" w:rsidRDefault="000D6C50" w:rsidP="000D6C50">
      <w:bookmarkStart w:id="2" w:name="_GoBack"/>
      <w:bookmarkEnd w:id="2"/>
    </w:p>
    <w:p w:rsidR="00595ADD" w:rsidRPr="00A70168" w:rsidRDefault="00E72702" w:rsidP="00595ADD">
      <w:pPr>
        <w:pStyle w:val="Heading2"/>
      </w:pPr>
      <w:r>
        <w:lastRenderedPageBreak/>
        <w:t>D.2.</w:t>
      </w:r>
      <w:r w:rsidR="00595ADD">
        <w:t>3. Term 1 Activities</w:t>
      </w:r>
    </w:p>
    <w:p w:rsidR="00595ADD" w:rsidRDefault="00595ADD" w:rsidP="00595ADD">
      <w:pPr>
        <w:pStyle w:val="ListParagraph"/>
        <w:numPr>
          <w:ilvl w:val="0"/>
          <w:numId w:val="16"/>
        </w:numPr>
        <w:spacing w:before="120"/>
        <w:contextualSpacing w:val="0"/>
      </w:pPr>
      <w:r>
        <w:t>Explain differences between Intermediate and Intensive classification</w:t>
      </w:r>
    </w:p>
    <w:p w:rsidR="00595ADD" w:rsidRDefault="00595ADD" w:rsidP="00595ADD">
      <w:pPr>
        <w:pStyle w:val="ListParagraph"/>
        <w:numPr>
          <w:ilvl w:val="0"/>
          <w:numId w:val="16"/>
        </w:numPr>
        <w:spacing w:before="120"/>
        <w:contextualSpacing w:val="0"/>
      </w:pPr>
      <w:r>
        <w:t>Testing the Microcontroller</w:t>
      </w:r>
    </w:p>
    <w:p w:rsidR="00595ADD" w:rsidRDefault="00595ADD" w:rsidP="00595ADD">
      <w:pPr>
        <w:pStyle w:val="ListParagraph"/>
        <w:numPr>
          <w:ilvl w:val="1"/>
          <w:numId w:val="16"/>
        </w:numPr>
      </w:pPr>
      <w:r>
        <w:t>Install the hardware on personal machines</w:t>
      </w:r>
    </w:p>
    <w:p w:rsidR="00595ADD" w:rsidRDefault="00595ADD" w:rsidP="00595ADD">
      <w:pPr>
        <w:pStyle w:val="ListParagraph"/>
        <w:numPr>
          <w:ilvl w:val="1"/>
          <w:numId w:val="16"/>
        </w:numPr>
      </w:pPr>
      <w:r>
        <w:t>Begin textbook.</w:t>
      </w:r>
    </w:p>
    <w:p w:rsidR="00595ADD" w:rsidRPr="00595ADD" w:rsidRDefault="00595ADD" w:rsidP="00595ADD">
      <w:pPr>
        <w:pStyle w:val="ListParagraph"/>
        <w:numPr>
          <w:ilvl w:val="0"/>
          <w:numId w:val="16"/>
        </w:numPr>
        <w:spacing w:before="120"/>
        <w:contextualSpacing w:val="0"/>
        <w:rPr>
          <w:b/>
        </w:rPr>
      </w:pPr>
      <w:r w:rsidRPr="00595ADD">
        <w:rPr>
          <w:b/>
        </w:rPr>
        <w:t>Hack-a-Thon</w:t>
      </w:r>
    </w:p>
    <w:p w:rsidR="00595ADD" w:rsidRDefault="00595ADD" w:rsidP="00595ADD">
      <w:pPr>
        <w:pStyle w:val="ListParagraph"/>
        <w:numPr>
          <w:ilvl w:val="1"/>
          <w:numId w:val="16"/>
        </w:numPr>
      </w:pPr>
      <w:r w:rsidRPr="00595ADD">
        <w:t>xxx</w:t>
      </w:r>
    </w:p>
    <w:p w:rsidR="00595ADD" w:rsidRPr="00595ADD" w:rsidRDefault="00595ADD" w:rsidP="00595ADD">
      <w:pPr>
        <w:pStyle w:val="ListParagraph"/>
        <w:numPr>
          <w:ilvl w:val="0"/>
          <w:numId w:val="16"/>
        </w:numPr>
        <w:spacing w:before="120"/>
        <w:contextualSpacing w:val="0"/>
        <w:rPr>
          <w:b/>
        </w:rPr>
      </w:pPr>
      <w:r w:rsidRPr="00595ADD">
        <w:rPr>
          <w:b/>
        </w:rPr>
        <w:t>Soldering</w:t>
      </w:r>
    </w:p>
    <w:p w:rsidR="00595ADD" w:rsidRDefault="00595ADD" w:rsidP="00200CC2">
      <w:pPr>
        <w:pStyle w:val="ListParagraph"/>
        <w:numPr>
          <w:ilvl w:val="0"/>
          <w:numId w:val="16"/>
        </w:numPr>
        <w:ind w:left="1080"/>
        <w:contextualSpacing w:val="0"/>
      </w:pPr>
      <w:r>
        <w:t>Watch video on LMS (“Tools and Skills Tutorials” page)</w:t>
      </w:r>
    </w:p>
    <w:p w:rsidR="00595ADD" w:rsidRDefault="00E72702" w:rsidP="00595ADD">
      <w:pPr>
        <w:pStyle w:val="ListParagraph"/>
        <w:numPr>
          <w:ilvl w:val="1"/>
          <w:numId w:val="16"/>
        </w:numPr>
        <w:ind w:left="1800"/>
      </w:pPr>
      <w:hyperlink r:id="rId10" w:history="1">
        <w:r w:rsidR="00595ADD" w:rsidRPr="00FF5CFD">
          <w:rPr>
            <w:rStyle w:val="Hyperlink"/>
          </w:rPr>
          <w:t>https://learn.sparkfun.com/tutorials/how-to-solder---through-hole-soldering/soldering-your-first-component-</w:t>
        </w:r>
      </w:hyperlink>
    </w:p>
    <w:p w:rsidR="00595ADD" w:rsidRDefault="00E72702" w:rsidP="00595ADD">
      <w:pPr>
        <w:pStyle w:val="ListParagraph"/>
        <w:numPr>
          <w:ilvl w:val="1"/>
          <w:numId w:val="16"/>
        </w:numPr>
        <w:ind w:left="1800"/>
      </w:pPr>
      <w:hyperlink r:id="rId11" w:history="1">
        <w:r w:rsidR="00595ADD" w:rsidRPr="00FF5CFD">
          <w:rPr>
            <w:rStyle w:val="Hyperlink"/>
          </w:rPr>
          <w:t>https://www.youtube.com/watch?v=oqV2xU1fee8&amp;feature=youtu.be</w:t>
        </w:r>
      </w:hyperlink>
    </w:p>
    <w:p w:rsidR="00595ADD" w:rsidRDefault="00595ADD" w:rsidP="00595ADD">
      <w:pPr>
        <w:pStyle w:val="ListParagraph"/>
        <w:numPr>
          <w:ilvl w:val="1"/>
          <w:numId w:val="16"/>
        </w:numPr>
        <w:ind w:left="1800"/>
      </w:pPr>
    </w:p>
    <w:p w:rsidR="00595ADD" w:rsidRDefault="00595ADD" w:rsidP="00200CC2">
      <w:pPr>
        <w:pStyle w:val="ListParagraph"/>
        <w:numPr>
          <w:ilvl w:val="0"/>
          <w:numId w:val="16"/>
        </w:numPr>
        <w:ind w:left="1080"/>
        <w:contextualSpacing w:val="0"/>
      </w:pPr>
      <w:r>
        <w:t>Solder sample PCB boards.  For example:</w:t>
      </w:r>
    </w:p>
    <w:p w:rsidR="00595ADD" w:rsidRDefault="00595ADD" w:rsidP="00595ADD">
      <w:pPr>
        <w:pStyle w:val="ListParagraph"/>
        <w:numPr>
          <w:ilvl w:val="1"/>
          <w:numId w:val="16"/>
        </w:numPr>
        <w:ind w:left="1800"/>
      </w:pPr>
      <w:r>
        <w:t>Selectable LED</w:t>
      </w:r>
    </w:p>
    <w:p w:rsidR="00595ADD" w:rsidRDefault="00595ADD" w:rsidP="00595ADD">
      <w:pPr>
        <w:pStyle w:val="ListParagraph"/>
        <w:numPr>
          <w:ilvl w:val="1"/>
          <w:numId w:val="16"/>
        </w:numPr>
        <w:ind w:left="1800"/>
      </w:pPr>
      <w:r>
        <w:t>RGB</w:t>
      </w:r>
    </w:p>
    <w:p w:rsidR="00595ADD" w:rsidRDefault="00595ADD" w:rsidP="00595ADD">
      <w:pPr>
        <w:pStyle w:val="ListParagraph"/>
        <w:numPr>
          <w:ilvl w:val="2"/>
          <w:numId w:val="16"/>
        </w:numPr>
        <w:ind w:left="2520"/>
      </w:pPr>
      <w:r>
        <w:t>Students can keep this (they were charged for it.)</w:t>
      </w:r>
    </w:p>
    <w:p w:rsidR="00595ADD" w:rsidRDefault="00595ADD" w:rsidP="00595ADD">
      <w:pPr>
        <w:pStyle w:val="ListParagraph"/>
        <w:numPr>
          <w:ilvl w:val="1"/>
          <w:numId w:val="16"/>
        </w:numPr>
        <w:ind w:left="1800"/>
      </w:pPr>
      <w:r>
        <w:t>IR line follow</w:t>
      </w:r>
    </w:p>
    <w:p w:rsidR="00595ADD" w:rsidRDefault="00595ADD" w:rsidP="00595ADD">
      <w:pPr>
        <w:pStyle w:val="ListParagraph"/>
        <w:numPr>
          <w:ilvl w:val="1"/>
          <w:numId w:val="16"/>
        </w:numPr>
        <w:ind w:left="1800"/>
      </w:pPr>
      <w:r>
        <w:t>Pot/VDB</w:t>
      </w:r>
    </w:p>
    <w:p w:rsidR="00595ADD" w:rsidRDefault="00595ADD" w:rsidP="00595ADD">
      <w:pPr>
        <w:pStyle w:val="ListParagraph"/>
        <w:numPr>
          <w:ilvl w:val="1"/>
          <w:numId w:val="16"/>
        </w:numPr>
        <w:ind w:left="1800"/>
      </w:pPr>
      <w:r>
        <w:t>7 segment LED or 10 Bar LED</w:t>
      </w:r>
    </w:p>
    <w:p w:rsidR="00595ADD" w:rsidRPr="00595ADD" w:rsidRDefault="00595ADD" w:rsidP="00595ADD">
      <w:pPr>
        <w:pStyle w:val="ListParagraph"/>
        <w:numPr>
          <w:ilvl w:val="0"/>
          <w:numId w:val="16"/>
        </w:numPr>
        <w:spacing w:before="120"/>
        <w:contextualSpacing w:val="0"/>
        <w:rPr>
          <w:b/>
        </w:rPr>
      </w:pPr>
      <w:r w:rsidRPr="00595ADD">
        <w:rPr>
          <w:b/>
        </w:rPr>
        <w:t>Sketch-Up and 3D Printing</w:t>
      </w:r>
    </w:p>
    <w:p w:rsidR="00595ADD" w:rsidRPr="00A70168" w:rsidRDefault="00595ADD" w:rsidP="00595ADD">
      <w:pPr>
        <w:pStyle w:val="ListParagraph"/>
        <w:numPr>
          <w:ilvl w:val="1"/>
          <w:numId w:val="16"/>
        </w:numPr>
      </w:pPr>
      <w:r>
        <w:t>Distribute “</w:t>
      </w:r>
      <w:r w:rsidRPr="004E3227">
        <w:t>SketchUp2014RefCardWin.pdf</w:t>
      </w:r>
      <w:r>
        <w:t>” and “</w:t>
      </w:r>
      <w:r w:rsidRPr="004E3227">
        <w:t>hole and peg sample sizes.docx</w:t>
      </w:r>
      <w:r>
        <w:t xml:space="preserve">” documents (double sided).  </w:t>
      </w:r>
    </w:p>
    <w:p w:rsidR="00595ADD" w:rsidRDefault="00595ADD" w:rsidP="00595ADD">
      <w:pPr>
        <w:pStyle w:val="ListParagraph"/>
        <w:numPr>
          <w:ilvl w:val="1"/>
          <w:numId w:val="16"/>
        </w:numPr>
      </w:pPr>
      <w:r>
        <w:t>Introduction to SketchUp and Hardware Tools</w:t>
      </w:r>
    </w:p>
    <w:p w:rsidR="00595ADD" w:rsidRDefault="00595ADD" w:rsidP="00595ADD">
      <w:pPr>
        <w:pStyle w:val="ListParagraph"/>
        <w:numPr>
          <w:ilvl w:val="2"/>
          <w:numId w:val="16"/>
        </w:numPr>
      </w:pPr>
      <w:r>
        <w:t>Watch video tutorial or in class tutorial on how to use SketchUp</w:t>
      </w:r>
    </w:p>
    <w:p w:rsidR="00595ADD" w:rsidRDefault="00595ADD" w:rsidP="00595ADD">
      <w:pPr>
        <w:pStyle w:val="ListParagraph"/>
        <w:numPr>
          <w:ilvl w:val="2"/>
          <w:numId w:val="16"/>
        </w:numPr>
      </w:pPr>
      <w:r>
        <w:t>Play around with tools</w:t>
      </w:r>
    </w:p>
    <w:p w:rsidR="00595ADD" w:rsidRDefault="00595ADD" w:rsidP="00595ADD">
      <w:pPr>
        <w:pStyle w:val="ListParagraph"/>
        <w:numPr>
          <w:ilvl w:val="2"/>
          <w:numId w:val="16"/>
        </w:numPr>
      </w:pPr>
      <w:r>
        <w:t>Make chain</w:t>
      </w:r>
    </w:p>
    <w:p w:rsidR="00595ADD" w:rsidRDefault="00595ADD" w:rsidP="00595ADD">
      <w:pPr>
        <w:pStyle w:val="ListParagraph"/>
        <w:numPr>
          <w:ilvl w:val="3"/>
          <w:numId w:val="16"/>
        </w:numPr>
      </w:pPr>
      <w:r>
        <w:t>Learn how to use tapping tool and self-tapping screws</w:t>
      </w:r>
    </w:p>
    <w:p w:rsidR="00595ADD" w:rsidRDefault="00595ADD" w:rsidP="00595ADD">
      <w:pPr>
        <w:pStyle w:val="ListParagraph"/>
        <w:numPr>
          <w:ilvl w:val="2"/>
          <w:numId w:val="16"/>
        </w:numPr>
      </w:pPr>
      <w:r>
        <w:t>Make silhouette nameplates for toolbox</w:t>
      </w:r>
    </w:p>
    <w:p w:rsidR="00595ADD" w:rsidRDefault="00595ADD" w:rsidP="00595ADD">
      <w:pPr>
        <w:pStyle w:val="ListParagraph"/>
        <w:numPr>
          <w:ilvl w:val="3"/>
          <w:numId w:val="16"/>
        </w:numPr>
      </w:pPr>
      <w:r>
        <w:t>Learn how to drill and tap tool boxes</w:t>
      </w:r>
    </w:p>
    <w:p w:rsidR="00595ADD" w:rsidRDefault="00595ADD" w:rsidP="00595ADD">
      <w:pPr>
        <w:pStyle w:val="ListParagraph"/>
        <w:numPr>
          <w:ilvl w:val="3"/>
          <w:numId w:val="16"/>
        </w:numPr>
      </w:pPr>
      <w:r>
        <w:t>Affix nameplate to toolbox</w:t>
      </w:r>
    </w:p>
    <w:p w:rsidR="00595ADD" w:rsidRPr="00595ADD" w:rsidRDefault="00595ADD" w:rsidP="00595ADD">
      <w:pPr>
        <w:pStyle w:val="ListParagraph"/>
        <w:numPr>
          <w:ilvl w:val="0"/>
          <w:numId w:val="16"/>
        </w:numPr>
        <w:spacing w:before="120"/>
        <w:contextualSpacing w:val="0"/>
        <w:rPr>
          <w:b/>
        </w:rPr>
      </w:pPr>
      <w:r w:rsidRPr="00595ADD">
        <w:rPr>
          <w:b/>
        </w:rPr>
        <w:t>Homework:</w:t>
      </w:r>
    </w:p>
    <w:p w:rsidR="00595ADD" w:rsidRPr="00195AA2" w:rsidRDefault="00595ADD" w:rsidP="00595ADD">
      <w:pPr>
        <w:pStyle w:val="ListBullet"/>
        <w:numPr>
          <w:ilvl w:val="0"/>
          <w:numId w:val="15"/>
        </w:numPr>
        <w:ind w:left="1440"/>
        <w:rPr>
          <w:rStyle w:val="Strong"/>
        </w:rPr>
      </w:pPr>
      <w:r>
        <w:rPr>
          <w:rStyle w:val="Strong"/>
        </w:rPr>
        <w:t>Create nameplate design on paper for your toolbox.  The dimensions should be roughly 35mm x 70mm.  Look on Google Images for silhouette images, which make excellent nameplates.</w:t>
      </w:r>
    </w:p>
    <w:p w:rsidR="00595ADD" w:rsidRDefault="00595ADD" w:rsidP="00595ADD"/>
    <w:p w:rsidR="00595ADD" w:rsidRDefault="00595ADD" w:rsidP="00595ADD"/>
    <w:p w:rsidR="000D6C50" w:rsidRDefault="000D6C50" w:rsidP="00595ADD"/>
    <w:p w:rsidR="000D6C50" w:rsidRPr="00A70168" w:rsidRDefault="00E72702" w:rsidP="000D6C50">
      <w:pPr>
        <w:pStyle w:val="Heading2"/>
      </w:pPr>
      <w:r>
        <w:t>D.2.</w:t>
      </w:r>
      <w:r w:rsidR="000D6C50">
        <w:t>4. Term 2 Activities 4-6</w:t>
      </w:r>
    </w:p>
    <w:p w:rsidR="000D6C50" w:rsidRDefault="000D6C50" w:rsidP="000D6C50">
      <w:pPr>
        <w:spacing w:before="120" w:after="120"/>
        <w:jc w:val="both"/>
      </w:pPr>
      <w:r>
        <w:t>These are too numerous to mention.  Because the robotics classes are self-paced, self-driven courses, students determine on which projects they will work.  In both Computer Programming &amp; Robotics classes, students are required to show their understanding of the basics by having to perform the following tasks:</w:t>
      </w:r>
    </w:p>
    <w:p w:rsidR="000D6C50" w:rsidRDefault="000D6C50" w:rsidP="000D6C50">
      <w:pPr>
        <w:pStyle w:val="ListParagraph"/>
        <w:numPr>
          <w:ilvl w:val="0"/>
          <w:numId w:val="16"/>
        </w:numPr>
      </w:pPr>
      <w:r>
        <w:t>Solder PRT1 Motherboard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3D-printer design project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3D-printer art project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Solder projects:</w:t>
      </w:r>
    </w:p>
    <w:p w:rsidR="000D6C50" w:rsidRPr="000D6C50" w:rsidRDefault="000D6C50" w:rsidP="000D6C50">
      <w:pPr>
        <w:pStyle w:val="ListParagraph"/>
        <w:numPr>
          <w:ilvl w:val="1"/>
          <w:numId w:val="16"/>
        </w:numPr>
      </w:pPr>
      <w:r w:rsidRPr="000D6C50">
        <w:t>Solder a simple circuit such as LED, switch, voltage-divider, etc.</w:t>
      </w:r>
    </w:p>
    <w:p w:rsidR="000D6C50" w:rsidRPr="000D6C50" w:rsidRDefault="000D6C50" w:rsidP="000D6C50">
      <w:pPr>
        <w:pStyle w:val="ListParagraph"/>
        <w:numPr>
          <w:ilvl w:val="1"/>
          <w:numId w:val="16"/>
        </w:numPr>
      </w:pPr>
      <w:r w:rsidRPr="000D6C50">
        <w:t>Solder an RGB LED board</w:t>
      </w:r>
    </w:p>
    <w:p w:rsidR="000D6C50" w:rsidRPr="000D6C50" w:rsidRDefault="000D6C50" w:rsidP="000D6C50">
      <w:pPr>
        <w:pStyle w:val="ListParagraph"/>
        <w:numPr>
          <w:ilvl w:val="2"/>
          <w:numId w:val="16"/>
        </w:numPr>
      </w:pPr>
      <w:r w:rsidRPr="000D6C50">
        <w:t>Students purchase and keep this</w:t>
      </w:r>
    </w:p>
    <w:p w:rsidR="000D6C50" w:rsidRPr="000D6C50" w:rsidRDefault="000D6C50" w:rsidP="000D6C50">
      <w:pPr>
        <w:pStyle w:val="ListParagraph"/>
        <w:numPr>
          <w:ilvl w:val="1"/>
          <w:numId w:val="16"/>
        </w:numPr>
      </w:pPr>
      <w:r w:rsidRPr="000D6C50">
        <w:t>Solder their own microcontroller motherboard</w:t>
      </w:r>
    </w:p>
    <w:p w:rsidR="000D6C50" w:rsidRPr="000D6C50" w:rsidRDefault="000D6C50" w:rsidP="000D6C50">
      <w:pPr>
        <w:pStyle w:val="ListParagraph"/>
        <w:numPr>
          <w:ilvl w:val="2"/>
          <w:numId w:val="16"/>
        </w:numPr>
      </w:pPr>
      <w:r w:rsidRPr="000D6C50">
        <w:t>Students purchase and keep this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lastRenderedPageBreak/>
        <w:t>Embedded controller sensor project</w:t>
      </w:r>
    </w:p>
    <w:p w:rsidR="000D6C50" w:rsidRDefault="000D6C50" w:rsidP="000D6C50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0" w:afterAutospacing="0"/>
        <w:rPr>
          <w:rFonts w:ascii="Verdana" w:hAnsi="Verdana"/>
          <w:color w:val="003572"/>
        </w:rPr>
      </w:pPr>
      <w:r w:rsidRPr="000D6C50">
        <w:rPr>
          <w:rFonts w:asciiTheme="minorHAnsi" w:eastAsiaTheme="minorHAnsi" w:hAnsiTheme="minorHAnsi" w:cstheme="minorBidi"/>
          <w:sz w:val="20"/>
          <w:szCs w:val="22"/>
        </w:rPr>
        <w:t>Microcontroller must read some sensor and control some actuator based</w:t>
      </w:r>
      <w:r>
        <w:rPr>
          <w:rFonts w:ascii="Verdana" w:hAnsi="Verdana"/>
          <w:color w:val="003572"/>
        </w:rPr>
        <w:t xml:space="preserve"> on the sensor reading</w:t>
      </w:r>
    </w:p>
    <w:p w:rsidR="000D6C50" w:rsidRPr="000D6C50" w:rsidRDefault="000D6C50" w:rsidP="000D6C50">
      <w:pPr>
        <w:pStyle w:val="ListParagraph"/>
        <w:numPr>
          <w:ilvl w:val="2"/>
          <w:numId w:val="16"/>
        </w:numPr>
      </w:pPr>
      <w:r w:rsidRPr="000D6C50">
        <w:t>For example, when the room temperature rises above/below a certain value, turn on a fan/heater.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Autonomous robotic line-follower</w:t>
      </w:r>
    </w:p>
    <w:p w:rsidR="000D6C50" w:rsidRPr="000D6C50" w:rsidRDefault="000D6C50" w:rsidP="000D6C50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0"/>
          <w:szCs w:val="22"/>
        </w:rPr>
      </w:pPr>
      <w:r w:rsidRPr="000D6C50">
        <w:rPr>
          <w:rFonts w:asciiTheme="minorHAnsi" w:eastAsiaTheme="minorHAnsi" w:hAnsiTheme="minorHAnsi" w:cstheme="minorBidi"/>
          <w:sz w:val="20"/>
          <w:szCs w:val="22"/>
        </w:rPr>
        <w:t xml:space="preserve">Student’s program their robot to read two infrared sensors to follow a black line on a white board. 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Autonomous robotic tabletop-navigator</w:t>
      </w:r>
    </w:p>
    <w:p w:rsidR="000D6C50" w:rsidRPr="000D6C50" w:rsidRDefault="000D6C50" w:rsidP="000D6C50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0"/>
          <w:szCs w:val="22"/>
        </w:rPr>
      </w:pPr>
      <w:r w:rsidRPr="000D6C50">
        <w:rPr>
          <w:rFonts w:asciiTheme="minorHAnsi" w:eastAsiaTheme="minorHAnsi" w:hAnsiTheme="minorHAnsi" w:cstheme="minorBidi"/>
          <w:sz w:val="20"/>
          <w:szCs w:val="22"/>
        </w:rPr>
        <w:t xml:space="preserve">Student’s program their robot to read a variety of sensors to navigate on a tabletop by avoiding the edge, and avoid objects on the table. </w:t>
      </w:r>
    </w:p>
    <w:p w:rsidR="000D6C50" w:rsidRDefault="000D6C50" w:rsidP="000D6C50">
      <w:pPr>
        <w:pStyle w:val="ListParagraph"/>
        <w:numPr>
          <w:ilvl w:val="0"/>
          <w:numId w:val="16"/>
        </w:numPr>
        <w:rPr>
          <w:b/>
        </w:rPr>
      </w:pPr>
      <w:r w:rsidRPr="008605EC">
        <w:rPr>
          <w:b/>
        </w:rPr>
        <w:t>Hack-a-Thon!</w:t>
      </w:r>
    </w:p>
    <w:p w:rsidR="000D6C50" w:rsidRDefault="000D6C50" w:rsidP="000D6C50"/>
    <w:p w:rsidR="000D6C50" w:rsidRDefault="000D6C50" w:rsidP="000D6C50"/>
    <w:p w:rsidR="000D6C50" w:rsidRDefault="000D6C50" w:rsidP="000D6C50"/>
    <w:p w:rsidR="000D6C50" w:rsidRPr="00F176EF" w:rsidRDefault="000D6C50" w:rsidP="000D6C50"/>
    <w:p w:rsidR="000D6C50" w:rsidRDefault="00E72702" w:rsidP="000D6C50">
      <w:pPr>
        <w:pStyle w:val="Heading2"/>
      </w:pPr>
      <w:r>
        <w:t>D.2.</w:t>
      </w:r>
      <w:r w:rsidR="000D6C50">
        <w:t>5. Term 3 Activities</w:t>
      </w:r>
    </w:p>
    <w:p w:rsidR="000D6C50" w:rsidRDefault="000D6C50" w:rsidP="000D6C50">
      <w:pPr>
        <w:spacing w:before="120" w:after="120"/>
        <w:jc w:val="both"/>
      </w:pPr>
      <w:r>
        <w:t>During Term 3, students in this introductory class will work individually or in teams on a large-scale project of their choosing.</w:t>
      </w:r>
      <w:r w:rsidRPr="000D6C50">
        <w:t xml:space="preserve">  (The robotics classes are made up of mixed grades that range from sophomores to seniors.)  A small sampling of these projects include: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Fire-fighting robots</w:t>
      </w:r>
    </w:p>
    <w:p w:rsidR="000D6C50" w:rsidRPr="000D6C50" w:rsidRDefault="000D6C50" w:rsidP="000D6C50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0"/>
          <w:szCs w:val="22"/>
        </w:rPr>
      </w:pPr>
      <w:r w:rsidRPr="000D6C50">
        <w:rPr>
          <w:rFonts w:asciiTheme="minorHAnsi" w:eastAsiaTheme="minorHAnsi" w:hAnsiTheme="minorHAnsi" w:cstheme="minorBidi"/>
          <w:sz w:val="20"/>
          <w:szCs w:val="22"/>
        </w:rPr>
        <w:t>Teams sent to the annual international competition at Trinity College in Hartford, CT</w:t>
      </w:r>
    </w:p>
    <w:p w:rsidR="000D6C50" w:rsidRPr="000D6C50" w:rsidRDefault="00E72702" w:rsidP="000D6C50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0"/>
          <w:szCs w:val="22"/>
        </w:rPr>
      </w:pPr>
      <w:hyperlink r:id="rId12" w:history="1">
        <w:r w:rsidR="000D6C50" w:rsidRPr="00A473C3">
          <w:rPr>
            <w:rStyle w:val="Hyperlink"/>
            <w:rFonts w:asciiTheme="minorHAnsi" w:eastAsiaTheme="minorHAnsi" w:hAnsiTheme="minorHAnsi" w:cstheme="minorBidi"/>
            <w:sz w:val="20"/>
            <w:szCs w:val="22"/>
          </w:rPr>
          <w:t xml:space="preserve">http://www.trincoll.edu/events/robot/about-us.html </w:t>
        </w:r>
      </w:hyperlink>
      <w:r w:rsidR="000D6C50">
        <w:rPr>
          <w:rFonts w:asciiTheme="minorHAnsi" w:eastAsiaTheme="minorHAnsi" w:hAnsiTheme="minorHAnsi" w:cstheme="minorBidi"/>
          <w:sz w:val="20"/>
          <w:szCs w:val="22"/>
        </w:rPr>
        <w:t xml:space="preserve">  </w:t>
      </w:r>
      <w:r w:rsidR="000D6C50" w:rsidRPr="000D6C50">
        <w:rPr>
          <w:rFonts w:asciiTheme="minorHAnsi" w:eastAsiaTheme="minorHAnsi" w:hAnsiTheme="minorHAnsi" w:cstheme="minorBidi"/>
          <w:sz w:val="20"/>
          <w:szCs w:val="22"/>
        </w:rPr>
        <w:t xml:space="preserve"> 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Sea Perch Underwater Robotics Competition</w:t>
      </w:r>
    </w:p>
    <w:p w:rsidR="000D6C50" w:rsidRPr="000D6C50" w:rsidRDefault="000D6C50" w:rsidP="000D6C50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0"/>
          <w:szCs w:val="22"/>
        </w:rPr>
      </w:pPr>
      <w:r w:rsidRPr="000D6C50">
        <w:rPr>
          <w:rFonts w:asciiTheme="minorHAnsi" w:eastAsiaTheme="minorHAnsi" w:hAnsiTheme="minorHAnsi" w:cstheme="minorBidi"/>
          <w:sz w:val="20"/>
          <w:szCs w:val="22"/>
        </w:rPr>
        <w:t>US Navy sponsored</w:t>
      </w:r>
    </w:p>
    <w:p w:rsidR="000D6C50" w:rsidRPr="000D6C50" w:rsidRDefault="000D6C50" w:rsidP="000D6C50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0"/>
          <w:szCs w:val="22"/>
        </w:rPr>
      </w:pPr>
      <w:r w:rsidRPr="000D6C50">
        <w:rPr>
          <w:rFonts w:asciiTheme="minorHAnsi" w:eastAsiaTheme="minorHAnsi" w:hAnsiTheme="minorHAnsi" w:cstheme="minorBidi"/>
          <w:sz w:val="20"/>
          <w:szCs w:val="22"/>
        </w:rPr>
        <w:t>Competition at Drexel University</w:t>
      </w:r>
    </w:p>
    <w:p w:rsidR="000D6C50" w:rsidRPr="000D6C50" w:rsidRDefault="00E72702" w:rsidP="000D6C50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sz w:val="20"/>
          <w:szCs w:val="22"/>
        </w:rPr>
      </w:pPr>
      <w:hyperlink r:id="rId13" w:history="1">
        <w:r w:rsidR="000D6C50" w:rsidRPr="000D6C50">
          <w:rPr>
            <w:rFonts w:asciiTheme="minorHAnsi" w:eastAsiaTheme="minorHAnsi" w:hAnsiTheme="minorHAnsi" w:cstheme="minorBidi"/>
            <w:sz w:val="20"/>
            <w:szCs w:val="22"/>
          </w:rPr>
          <w:t>http://www.phillyseaperch.org/</w:t>
        </w:r>
      </w:hyperlink>
      <w:r w:rsidR="000D6C50">
        <w:rPr>
          <w:rFonts w:asciiTheme="minorHAnsi" w:eastAsiaTheme="minorHAnsi" w:hAnsiTheme="minorHAnsi" w:cstheme="minorBidi"/>
          <w:sz w:val="20"/>
          <w:szCs w:val="22"/>
        </w:rPr>
        <w:t xml:space="preserve"> </w:t>
      </w:r>
      <w:r w:rsidR="000D6C50" w:rsidRPr="000D6C50">
        <w:rPr>
          <w:rFonts w:asciiTheme="minorHAnsi" w:eastAsiaTheme="minorHAnsi" w:hAnsiTheme="minorHAnsi" w:cstheme="minorBidi"/>
          <w:sz w:val="20"/>
          <w:szCs w:val="22"/>
        </w:rPr>
        <w:t xml:space="preserve"> 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Soccer-playing robots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Flame-throwing robots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Robots that are controlled by EKG sensors attached to human muscles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Solar powered robots that follow the sun’s path throughout the day.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Wirelessly controlled robots (RF transmitter and receiver programmed by students)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>Robots that draw images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r w:rsidRPr="000D6C50">
        <w:t xml:space="preserve">Robots that track the movements of people and film their movements (a robot </w:t>
      </w:r>
      <w:proofErr w:type="spellStart"/>
      <w:r w:rsidRPr="000D6C50">
        <w:t>filmographer</w:t>
      </w:r>
      <w:proofErr w:type="spellEnd"/>
      <w:r w:rsidRPr="000D6C50">
        <w:t>)</w:t>
      </w:r>
    </w:p>
    <w:p w:rsidR="000D6C50" w:rsidRPr="000D6C50" w:rsidRDefault="000D6C50" w:rsidP="000D6C50">
      <w:pPr>
        <w:pStyle w:val="ListParagraph"/>
        <w:numPr>
          <w:ilvl w:val="0"/>
          <w:numId w:val="16"/>
        </w:numPr>
      </w:pPr>
      <w:proofErr w:type="spellStart"/>
      <w:r w:rsidRPr="000D6C50">
        <w:t>Etc</w:t>
      </w:r>
      <w:proofErr w:type="spellEnd"/>
      <w:r w:rsidRPr="000D6C50">
        <w:t>…</w:t>
      </w:r>
    </w:p>
    <w:p w:rsidR="000D6C50" w:rsidRDefault="000D6C50" w:rsidP="000D6C50">
      <w:pPr>
        <w:pStyle w:val="ListParagraph"/>
        <w:numPr>
          <w:ilvl w:val="0"/>
          <w:numId w:val="16"/>
        </w:numPr>
        <w:rPr>
          <w:b/>
        </w:rPr>
      </w:pPr>
      <w:r w:rsidRPr="008605EC">
        <w:rPr>
          <w:b/>
        </w:rPr>
        <w:t>Hack-a-Thon!</w:t>
      </w:r>
    </w:p>
    <w:p w:rsidR="000D6C50" w:rsidRDefault="000D6C50" w:rsidP="000D6C50">
      <w:pPr>
        <w:pStyle w:val="NormalWeb"/>
        <w:shd w:val="clear" w:color="auto" w:fill="FFFFFF"/>
        <w:rPr>
          <w:rFonts w:ascii="Verdana" w:hAnsi="Verdana"/>
          <w:color w:val="003572"/>
        </w:rPr>
      </w:pPr>
    </w:p>
    <w:p w:rsidR="00595ADD" w:rsidRDefault="00595ADD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p w:rsidR="00540EB0" w:rsidRDefault="00540EB0" w:rsidP="00595ADD">
      <w:pPr>
        <w:autoSpaceDE w:val="0"/>
        <w:autoSpaceDN w:val="0"/>
        <w:adjustRightInd w:val="0"/>
        <w:rPr>
          <w:rFonts w:cstheme="minorHAnsi"/>
        </w:rPr>
      </w:pPr>
    </w:p>
    <w:sectPr w:rsidR="00540EB0" w:rsidSect="00540EB0">
      <w:headerReference w:type="even" r:id="rId14"/>
      <w:headerReference w:type="default" r:id="rId15"/>
      <w:footerReference w:type="even" r:id="rId16"/>
      <w:footerReference w:type="default" r:id="rId17"/>
      <w:footerReference w:type="first" r:id="rId18"/>
      <w:type w:val="oddPage"/>
      <w:pgSz w:w="12240" w:h="15840"/>
      <w:pgMar w:top="1008" w:right="720" w:bottom="1008" w:left="1267" w:header="432" w:footer="432" w:gutter="0"/>
      <w:pgNumType w:start="23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5ADD" w:rsidRDefault="00595ADD" w:rsidP="00835F02">
      <w:r>
        <w:separator/>
      </w:r>
    </w:p>
  </w:endnote>
  <w:endnote w:type="continuationSeparator" w:id="0">
    <w:p w:rsidR="00595ADD" w:rsidRDefault="00595ADD" w:rsidP="00835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AC0475A-40A2-45FD-A514-D099543A81B8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6B3F40F6-B264-4989-9798-B53F6C9EF80E}"/>
    <w:embedBold r:id="rId3" w:fontKey="{F08BF41B-7221-47A0-91CD-D3002BE98DD6}"/>
    <w:embedItalic r:id="rId4" w:fontKey="{50FF4220-A015-47CD-A285-780CAC7AB225}"/>
    <w:embedBoldItalic r:id="rId5" w:fontKey="{DCE39DCF-06C6-4700-BA3F-900E9E9EF5C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B117084A-D501-42AA-A6E3-1EEDE6B3AA81}"/>
    <w:embedBold r:id="rId7" w:fontKey="{234B2F8E-2C23-4E7D-A6ED-3B9EFB8927F2}"/>
    <w:embedBoldItalic r:id="rId8" w:fontKey="{A7048C85-4960-4B28-8486-2ED0F22AB74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706ECAF3-F5AF-4A55-ABC7-C3180BE7E095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C7CB429E-130A-4C1C-9463-72917C45AE2D}"/>
    <w:embedBold r:id="rId11" w:fontKey="{1E32085A-C131-4135-82EF-BE38183A6BE3}"/>
    <w:embedItalic r:id="rId12" w:fontKey="{1F8EA4DD-EF0E-4DE6-9950-D35A20056AAE}"/>
    <w:embedBoldItalic r:id="rId13" w:fontKey="{EEC40028-AA44-4110-8715-BC937B51727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2D6841AB-505C-41C7-AB73-75D394814E10}"/>
    <w:embedBold r:id="rId15" w:fontKey="{6AC718DD-0A22-4616-BBDE-502FBDD37B24}"/>
    <w:embedItalic r:id="rId16" w:fontKey="{96A22FC8-A6A6-4492-8F6B-C8CE107E3C3D}"/>
    <w:embedBoldItalic r:id="rId17" w:fontKey="{F8F30FF6-7195-4641-AF7D-F3A3DAB408E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8" w:fontKey="{EE662447-2CF5-46FB-A92D-150D1D5DFF9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9" w:fontKey="{46C87BFD-4AF4-4BC4-BE5E-19F1A74611FA}"/>
  </w:font>
  <w:font w:name="Engravers MT">
    <w:panose1 w:val="02090707080505020304"/>
    <w:charset w:val="00"/>
    <w:family w:val="roman"/>
    <w:pitch w:val="variable"/>
    <w:sig w:usb0="00000003" w:usb1="00000000" w:usb2="00000000" w:usb3="00000000" w:csb0="00000001" w:csb1="00000000"/>
    <w:embedRegular r:id="rId20" w:fontKey="{78B95467-F369-4DCF-BCB3-52AAAFFE4E15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21" w:fontKey="{C2BC8CD7-4722-4FD4-97AE-A990B228BD70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Courier New" w:hAnsi="Courier New" w:cs="Courier New"/>
        <w:b/>
      </w:rPr>
      <w:id w:val="51080511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95ADD" w:rsidRPr="00E858F4" w:rsidRDefault="00E72702">
        <w:pPr>
          <w:pStyle w:val="Footer"/>
          <w:rPr>
            <w:rFonts w:ascii="Courier New" w:hAnsi="Courier New" w:cs="Courier New"/>
            <w:b/>
          </w:rPr>
        </w:pPr>
        <w:r>
          <w:rPr>
            <w:rFonts w:ascii="Courier New" w:hAnsi="Courier New" w:cs="Courier New"/>
            <w:b/>
          </w:rPr>
          <w:t>D.2</w:t>
        </w:r>
        <w:proofErr w:type="gramStart"/>
        <w:r w:rsidR="00595ADD">
          <w:rPr>
            <w:rFonts w:ascii="Courier New" w:hAnsi="Courier New" w:cs="Courier New"/>
            <w:b/>
          </w:rPr>
          <w:t>.</w:t>
        </w:r>
        <w:proofErr w:type="gramEnd"/>
        <w:r w:rsidR="00595ADD" w:rsidRPr="00E858F4">
          <w:rPr>
            <w:rFonts w:ascii="Courier New" w:hAnsi="Courier New" w:cs="Courier New"/>
            <w:b/>
          </w:rPr>
          <w:fldChar w:fldCharType="begin"/>
        </w:r>
        <w:r w:rsidR="00595ADD" w:rsidRPr="00E858F4">
          <w:rPr>
            <w:rFonts w:ascii="Courier New" w:hAnsi="Courier New" w:cs="Courier New"/>
            <w:b/>
          </w:rPr>
          <w:instrText xml:space="preserve"> PAGE   \* MERGEFORMAT </w:instrText>
        </w:r>
        <w:r w:rsidR="00595ADD" w:rsidRPr="00E858F4">
          <w:rPr>
            <w:rFonts w:ascii="Courier New" w:hAnsi="Courier New" w:cs="Courier New"/>
            <w:b/>
          </w:rPr>
          <w:fldChar w:fldCharType="separate"/>
        </w:r>
        <w:r>
          <w:rPr>
            <w:rFonts w:ascii="Courier New" w:hAnsi="Courier New" w:cs="Courier New"/>
            <w:b/>
            <w:noProof/>
          </w:rPr>
          <w:t>26</w:t>
        </w:r>
        <w:r w:rsidR="00595ADD" w:rsidRPr="00E858F4">
          <w:rPr>
            <w:rFonts w:ascii="Courier New" w:hAnsi="Courier New" w:cs="Courier New"/>
            <w:b/>
            <w:noProof/>
          </w:rPr>
          <w:fldChar w:fldCharType="end"/>
        </w:r>
      </w:p>
    </w:sdtContent>
  </w:sdt>
  <w:p w:rsidR="00595ADD" w:rsidRPr="00E858F4" w:rsidRDefault="00595ADD">
    <w:pPr>
      <w:pStyle w:val="Footer"/>
      <w:rPr>
        <w:rFonts w:ascii="Courier New" w:hAnsi="Courier New" w:cs="Courier New"/>
        <w:b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11542571"/>
      <w:docPartObj>
        <w:docPartGallery w:val="Page Numbers (Bottom of Page)"/>
        <w:docPartUnique/>
      </w:docPartObj>
    </w:sdtPr>
    <w:sdtEndPr>
      <w:rPr>
        <w:rFonts w:ascii="Courier New" w:hAnsi="Courier New" w:cs="Courier New"/>
        <w:b/>
        <w:noProof/>
      </w:rPr>
    </w:sdtEndPr>
    <w:sdtContent>
      <w:p w:rsidR="00595ADD" w:rsidRPr="00E858F4" w:rsidRDefault="00E72702">
        <w:pPr>
          <w:pStyle w:val="Footer"/>
          <w:jc w:val="right"/>
          <w:rPr>
            <w:rFonts w:ascii="Courier New" w:hAnsi="Courier New" w:cs="Courier New"/>
            <w:b/>
          </w:rPr>
        </w:pPr>
        <w:r>
          <w:rPr>
            <w:rFonts w:ascii="Courier New" w:hAnsi="Courier New" w:cs="Courier New"/>
            <w:b/>
            <w:noProof/>
          </w:rPr>
          <w:t>D.2</w:t>
        </w:r>
        <w:r w:rsidR="00595ADD">
          <w:rPr>
            <w:rFonts w:ascii="Courier New" w:hAnsi="Courier New" w:cs="Courier New"/>
            <w:b/>
            <w:noProof/>
          </w:rPr>
          <w:t>.</w:t>
        </w:r>
        <w:r w:rsidR="00595ADD" w:rsidRPr="00E858F4">
          <w:rPr>
            <w:rFonts w:ascii="Courier New" w:hAnsi="Courier New" w:cs="Courier New"/>
            <w:b/>
          </w:rPr>
          <w:fldChar w:fldCharType="begin"/>
        </w:r>
        <w:r w:rsidR="00595ADD" w:rsidRPr="00E858F4">
          <w:rPr>
            <w:rFonts w:ascii="Courier New" w:hAnsi="Courier New" w:cs="Courier New"/>
            <w:b/>
          </w:rPr>
          <w:instrText xml:space="preserve"> PAGE   \* MERGEFORMAT </w:instrText>
        </w:r>
        <w:r w:rsidR="00595ADD" w:rsidRPr="00E858F4">
          <w:rPr>
            <w:rFonts w:ascii="Courier New" w:hAnsi="Courier New" w:cs="Courier New"/>
            <w:b/>
          </w:rPr>
          <w:fldChar w:fldCharType="separate"/>
        </w:r>
        <w:r>
          <w:rPr>
            <w:rFonts w:ascii="Courier New" w:hAnsi="Courier New" w:cs="Courier New"/>
            <w:b/>
            <w:noProof/>
          </w:rPr>
          <w:t>25</w:t>
        </w:r>
        <w:r w:rsidR="00595ADD" w:rsidRPr="00E858F4">
          <w:rPr>
            <w:rFonts w:ascii="Courier New" w:hAnsi="Courier New" w:cs="Courier New"/>
            <w:b/>
            <w:noProof/>
          </w:rPr>
          <w:fldChar w:fldCharType="end"/>
        </w:r>
      </w:p>
    </w:sdtContent>
  </w:sdt>
  <w:p w:rsidR="00595ADD" w:rsidRDefault="00595ADD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Courier New" w:hAnsi="Courier New" w:cs="Courier New"/>
        <w:b/>
      </w:rPr>
      <w:id w:val="-8837116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95ADD" w:rsidRPr="00E858F4" w:rsidRDefault="00E72702">
        <w:pPr>
          <w:pStyle w:val="Footer"/>
          <w:jc w:val="right"/>
          <w:rPr>
            <w:rFonts w:ascii="Courier New" w:hAnsi="Courier New" w:cs="Courier New"/>
            <w:b/>
          </w:rPr>
        </w:pPr>
        <w:r>
          <w:rPr>
            <w:rFonts w:ascii="Courier New" w:hAnsi="Courier New" w:cs="Courier New"/>
            <w:b/>
          </w:rPr>
          <w:t>D.2</w:t>
        </w:r>
        <w:proofErr w:type="gramStart"/>
        <w:r w:rsidR="00595ADD">
          <w:rPr>
            <w:rFonts w:ascii="Courier New" w:hAnsi="Courier New" w:cs="Courier New"/>
            <w:b/>
          </w:rPr>
          <w:t>.</w:t>
        </w:r>
        <w:proofErr w:type="gramEnd"/>
        <w:r w:rsidR="00595ADD" w:rsidRPr="00E858F4">
          <w:rPr>
            <w:rFonts w:ascii="Courier New" w:hAnsi="Courier New" w:cs="Courier New"/>
            <w:b/>
          </w:rPr>
          <w:fldChar w:fldCharType="begin"/>
        </w:r>
        <w:r w:rsidR="00595ADD" w:rsidRPr="00E858F4">
          <w:rPr>
            <w:rFonts w:ascii="Courier New" w:hAnsi="Courier New" w:cs="Courier New"/>
            <w:b/>
          </w:rPr>
          <w:instrText xml:space="preserve"> PAGE   \* MERGEFORMAT </w:instrText>
        </w:r>
        <w:r w:rsidR="00595ADD" w:rsidRPr="00E858F4">
          <w:rPr>
            <w:rFonts w:ascii="Courier New" w:hAnsi="Courier New" w:cs="Courier New"/>
            <w:b/>
          </w:rPr>
          <w:fldChar w:fldCharType="separate"/>
        </w:r>
        <w:r>
          <w:rPr>
            <w:rFonts w:ascii="Courier New" w:hAnsi="Courier New" w:cs="Courier New"/>
            <w:b/>
            <w:noProof/>
          </w:rPr>
          <w:t>23</w:t>
        </w:r>
        <w:r w:rsidR="00595ADD" w:rsidRPr="00E858F4">
          <w:rPr>
            <w:rFonts w:ascii="Courier New" w:hAnsi="Courier New" w:cs="Courier New"/>
            <w:b/>
            <w:noProof/>
          </w:rPr>
          <w:fldChar w:fldCharType="end"/>
        </w:r>
      </w:p>
    </w:sdtContent>
  </w:sdt>
  <w:p w:rsidR="00595ADD" w:rsidRPr="00E858F4" w:rsidRDefault="00595ADD">
    <w:pPr>
      <w:pStyle w:val="Footer"/>
      <w:rPr>
        <w:rFonts w:ascii="Courier New" w:hAnsi="Courier New" w:cs="Courier New"/>
        <w:b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5ADD" w:rsidRDefault="00595ADD" w:rsidP="00835F02">
      <w:r>
        <w:separator/>
      </w:r>
    </w:p>
  </w:footnote>
  <w:footnote w:type="continuationSeparator" w:id="0">
    <w:p w:rsidR="00595ADD" w:rsidRDefault="00595ADD" w:rsidP="00835F0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5ADD" w:rsidRPr="004C67D9" w:rsidRDefault="00595ADD" w:rsidP="00E858F4">
    <w:pPr>
      <w:pStyle w:val="Header"/>
      <w:tabs>
        <w:tab w:val="clear" w:pos="4680"/>
        <w:tab w:val="center" w:pos="5040"/>
      </w:tabs>
      <w:rPr>
        <w:rFonts w:ascii="Courier New" w:hAnsi="Courier New" w:cs="Courier New"/>
        <w:color w:val="808080" w:themeColor="background1" w:themeShade="80"/>
      </w:rPr>
    </w:pPr>
    <w:r w:rsidRPr="004C67D9">
      <w:rPr>
        <w:rFonts w:ascii="Courier New" w:hAnsi="Courier New" w:cs="Courier New"/>
        <w:b/>
        <w:i/>
        <w:color w:val="808080" w:themeColor="background1" w:themeShade="80"/>
        <w:sz w:val="18"/>
        <w:szCs w:val="18"/>
      </w:rPr>
      <w:tab/>
      <w:t xml:space="preserve">Physical Computing </w:t>
    </w:r>
    <w:r>
      <w:rPr>
        <w:rFonts w:ascii="Courier New" w:hAnsi="Courier New" w:cs="Courier New"/>
        <w:b/>
        <w:i/>
        <w:color w:val="808080" w:themeColor="background1" w:themeShade="80"/>
        <w:sz w:val="18"/>
        <w:szCs w:val="18"/>
      </w:rPr>
      <w:t>&amp;</w:t>
    </w:r>
    <w:r w:rsidRPr="004C67D9">
      <w:rPr>
        <w:rFonts w:ascii="Courier New" w:hAnsi="Courier New" w:cs="Courier New"/>
        <w:b/>
        <w:i/>
        <w:color w:val="808080" w:themeColor="background1" w:themeShade="80"/>
        <w:sz w:val="18"/>
        <w:szCs w:val="18"/>
      </w:rPr>
      <w:t xml:space="preserve"> Robotics with </w:t>
    </w:r>
    <w:r>
      <w:rPr>
        <w:rFonts w:ascii="Courier New" w:hAnsi="Courier New" w:cs="Courier New"/>
        <w:b/>
        <w:i/>
        <w:color w:val="808080" w:themeColor="background1" w:themeShade="80"/>
        <w:sz w:val="18"/>
        <w:szCs w:val="18"/>
      </w:rPr>
      <w:t xml:space="preserve">the </w:t>
    </w:r>
    <w:r w:rsidRPr="004C67D9">
      <w:rPr>
        <w:rFonts w:ascii="Courier New" w:hAnsi="Courier New" w:cs="Courier New"/>
        <w:b/>
        <w:i/>
        <w:color w:val="808080" w:themeColor="background1" w:themeShade="80"/>
        <w:sz w:val="18"/>
        <w:szCs w:val="18"/>
      </w:rPr>
      <w:t>Arduino</w:t>
    </w:r>
    <w:r>
      <w:rPr>
        <w:rFonts w:ascii="Courier New" w:hAnsi="Courier New" w:cs="Courier New"/>
        <w:b/>
        <w:i/>
        <w:color w:val="808080" w:themeColor="background1" w:themeShade="80"/>
        <w:sz w:val="18"/>
        <w:szCs w:val="18"/>
      </w:rPr>
      <w:t xml:space="preserve"> IDE</w:t>
    </w:r>
  </w:p>
  <w:p w:rsidR="00595ADD" w:rsidRDefault="00595AD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Courier New" w:hAnsi="Courier New" w:cs="Courier New"/>
        <w:b/>
        <w:i/>
        <w:color w:val="808080" w:themeColor="background1" w:themeShade="80"/>
        <w:sz w:val="18"/>
        <w:szCs w:val="20"/>
      </w:rPr>
      <w:id w:val="1507016431"/>
      <w:docPartObj>
        <w:docPartGallery w:val="Page Numbers (Top of Page)"/>
        <w:docPartUnique/>
      </w:docPartObj>
    </w:sdtPr>
    <w:sdtEndPr>
      <w:rPr>
        <w:noProof/>
      </w:rPr>
    </w:sdtEndPr>
    <w:sdtContent>
      <w:p w:rsidR="00595ADD" w:rsidRPr="00E858F4" w:rsidRDefault="00595ADD" w:rsidP="00E858F4">
        <w:pPr>
          <w:pStyle w:val="Header"/>
          <w:tabs>
            <w:tab w:val="clear" w:pos="4680"/>
            <w:tab w:val="center" w:pos="5040"/>
          </w:tabs>
          <w:rPr>
            <w:rFonts w:ascii="Courier New" w:hAnsi="Courier New" w:cs="Courier New"/>
            <w:b/>
            <w:i/>
            <w:color w:val="808080" w:themeColor="background1" w:themeShade="80"/>
            <w:sz w:val="18"/>
            <w:szCs w:val="20"/>
          </w:rPr>
        </w:pPr>
        <w:r w:rsidRPr="00E858F4">
          <w:rPr>
            <w:rFonts w:ascii="Courier New" w:hAnsi="Courier New" w:cs="Courier New"/>
            <w:b/>
            <w:i/>
            <w:color w:val="808080" w:themeColor="background1" w:themeShade="80"/>
            <w:sz w:val="18"/>
            <w:szCs w:val="20"/>
          </w:rPr>
          <w:tab/>
        </w:r>
        <w:r>
          <w:rPr>
            <w:rFonts w:ascii="Courier New" w:hAnsi="Courier New" w:cs="Courier New"/>
            <w:b/>
            <w:i/>
            <w:color w:val="808080" w:themeColor="background1" w:themeShade="80"/>
            <w:sz w:val="18"/>
            <w:szCs w:val="20"/>
          </w:rPr>
          <w:t xml:space="preserve">Appendix </w:t>
        </w:r>
        <w:r w:rsidR="00E72702">
          <w:rPr>
            <w:rFonts w:ascii="Courier New" w:hAnsi="Courier New" w:cs="Courier New"/>
            <w:b/>
            <w:i/>
            <w:color w:val="808080" w:themeColor="background1" w:themeShade="80"/>
            <w:sz w:val="18"/>
            <w:szCs w:val="20"/>
          </w:rPr>
          <w:t>D.2.</w:t>
        </w:r>
        <w:r>
          <w:rPr>
            <w:rFonts w:ascii="Courier New" w:hAnsi="Courier New" w:cs="Courier New"/>
            <w:b/>
            <w:i/>
            <w:color w:val="808080" w:themeColor="background1" w:themeShade="80"/>
            <w:sz w:val="18"/>
            <w:szCs w:val="20"/>
          </w:rPr>
          <w:t xml:space="preserve"> – Robot Projects Timeline at </w:t>
        </w:r>
        <w:r w:rsidRPr="00595ADD">
          <w:rPr>
            <w:rFonts w:ascii="Courier New" w:hAnsi="Courier New" w:cs="Courier New"/>
            <w:b/>
            <w:i/>
            <w:color w:val="808080" w:themeColor="background1" w:themeShade="80"/>
            <w:sz w:val="18"/>
            <w:szCs w:val="20"/>
          </w:rPr>
          <w:t>George School</w:t>
        </w:r>
      </w:p>
    </w:sdtContent>
  </w:sdt>
  <w:p w:rsidR="00595ADD" w:rsidRPr="00E858F4" w:rsidRDefault="00595ADD">
    <w:pPr>
      <w:pStyle w:val="Header"/>
      <w:rPr>
        <w:rFonts w:ascii="Courier New" w:hAnsi="Courier New" w:cs="Courier New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0D2A8A6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2D5A35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C4EA78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FC62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8"/>
    <w:multiLevelType w:val="singleLevel"/>
    <w:tmpl w:val="DD7EE0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6F04543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05143B5"/>
    <w:multiLevelType w:val="hybridMultilevel"/>
    <w:tmpl w:val="6E94BF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2966322"/>
    <w:multiLevelType w:val="hybridMultilevel"/>
    <w:tmpl w:val="A462C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75729E"/>
    <w:multiLevelType w:val="hybridMultilevel"/>
    <w:tmpl w:val="EDA8D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B219A2"/>
    <w:multiLevelType w:val="hybridMultilevel"/>
    <w:tmpl w:val="11147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722A6C"/>
    <w:multiLevelType w:val="hybridMultilevel"/>
    <w:tmpl w:val="695EB77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F9C49C1"/>
    <w:multiLevelType w:val="hybridMultilevel"/>
    <w:tmpl w:val="82E2AE7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80C66A1"/>
    <w:multiLevelType w:val="hybridMultilevel"/>
    <w:tmpl w:val="FACC23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C65364"/>
    <w:multiLevelType w:val="hybridMultilevel"/>
    <w:tmpl w:val="AFA4C56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E8F5719"/>
    <w:multiLevelType w:val="hybridMultilevel"/>
    <w:tmpl w:val="695EB77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09D4223"/>
    <w:multiLevelType w:val="hybridMultilevel"/>
    <w:tmpl w:val="D2B4C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560DFE"/>
    <w:multiLevelType w:val="hybridMultilevel"/>
    <w:tmpl w:val="EF6475E4"/>
    <w:lvl w:ilvl="0" w:tplc="3668912C">
      <w:start w:val="1"/>
      <w:numFmt w:val="decimal"/>
      <w:lvlText w:val="xxx-%1. "/>
      <w:lvlJc w:val="left"/>
      <w:pPr>
        <w:ind w:left="720" w:hanging="360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7B65BB"/>
    <w:multiLevelType w:val="hybridMultilevel"/>
    <w:tmpl w:val="20606E0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16"/>
  </w:num>
  <w:num w:numId="3">
    <w:abstractNumId w:val="10"/>
  </w:num>
  <w:num w:numId="4">
    <w:abstractNumId w:val="14"/>
  </w:num>
  <w:num w:numId="5">
    <w:abstractNumId w:val="13"/>
  </w:num>
  <w:num w:numId="6">
    <w:abstractNumId w:val="17"/>
  </w:num>
  <w:num w:numId="7">
    <w:abstractNumId w:val="15"/>
  </w:num>
  <w:num w:numId="8">
    <w:abstractNumId w:val="12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5"/>
  </w:num>
  <w:num w:numId="15">
    <w:abstractNumId w:val="11"/>
  </w:num>
  <w:num w:numId="16">
    <w:abstractNumId w:val="6"/>
  </w:num>
  <w:num w:numId="17">
    <w:abstractNumId w:val="8"/>
  </w:num>
  <w:num w:numId="18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embedSystemFonts/>
  <w:mirrorMargin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evenAndOddHeaders/>
  <w:drawingGridHorizontalSpacing w:val="187"/>
  <w:drawingGridVerticalSpacing w:val="187"/>
  <w:characterSpacingControl w:val="doNotCompress"/>
  <w:hdrShapeDefaults>
    <o:shapedefaults v:ext="edit" spidmax="9830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73A"/>
    <w:rsid w:val="0000084D"/>
    <w:rsid w:val="000015EF"/>
    <w:rsid w:val="00001D45"/>
    <w:rsid w:val="0000369D"/>
    <w:rsid w:val="00004AE5"/>
    <w:rsid w:val="000057D0"/>
    <w:rsid w:val="0000689E"/>
    <w:rsid w:val="00006E38"/>
    <w:rsid w:val="00010742"/>
    <w:rsid w:val="0001528C"/>
    <w:rsid w:val="000208D5"/>
    <w:rsid w:val="00022F53"/>
    <w:rsid w:val="00023B87"/>
    <w:rsid w:val="000257E5"/>
    <w:rsid w:val="0003001F"/>
    <w:rsid w:val="0003177B"/>
    <w:rsid w:val="00031829"/>
    <w:rsid w:val="000319F1"/>
    <w:rsid w:val="0004409D"/>
    <w:rsid w:val="00044BA7"/>
    <w:rsid w:val="00044ECD"/>
    <w:rsid w:val="00045A55"/>
    <w:rsid w:val="00046C89"/>
    <w:rsid w:val="000476B7"/>
    <w:rsid w:val="00047E52"/>
    <w:rsid w:val="000528B8"/>
    <w:rsid w:val="00053614"/>
    <w:rsid w:val="0005643A"/>
    <w:rsid w:val="00056B55"/>
    <w:rsid w:val="00062157"/>
    <w:rsid w:val="000649EB"/>
    <w:rsid w:val="00066D31"/>
    <w:rsid w:val="00067B12"/>
    <w:rsid w:val="00067BAA"/>
    <w:rsid w:val="000762D6"/>
    <w:rsid w:val="00077AFB"/>
    <w:rsid w:val="000815CD"/>
    <w:rsid w:val="00082B82"/>
    <w:rsid w:val="00083532"/>
    <w:rsid w:val="00083553"/>
    <w:rsid w:val="00083676"/>
    <w:rsid w:val="000860D4"/>
    <w:rsid w:val="000872D8"/>
    <w:rsid w:val="00090378"/>
    <w:rsid w:val="000904B8"/>
    <w:rsid w:val="00090981"/>
    <w:rsid w:val="000910EA"/>
    <w:rsid w:val="000917DC"/>
    <w:rsid w:val="00092041"/>
    <w:rsid w:val="00094148"/>
    <w:rsid w:val="000A18D2"/>
    <w:rsid w:val="000A46B7"/>
    <w:rsid w:val="000B10BB"/>
    <w:rsid w:val="000B1826"/>
    <w:rsid w:val="000B6D26"/>
    <w:rsid w:val="000C0B64"/>
    <w:rsid w:val="000C15BE"/>
    <w:rsid w:val="000C1D76"/>
    <w:rsid w:val="000C3A48"/>
    <w:rsid w:val="000C426B"/>
    <w:rsid w:val="000C4E0E"/>
    <w:rsid w:val="000C6AB5"/>
    <w:rsid w:val="000D0C51"/>
    <w:rsid w:val="000D37DC"/>
    <w:rsid w:val="000D3DA5"/>
    <w:rsid w:val="000D4168"/>
    <w:rsid w:val="000D487B"/>
    <w:rsid w:val="000D5087"/>
    <w:rsid w:val="000D5D65"/>
    <w:rsid w:val="000D6C50"/>
    <w:rsid w:val="000E0DDF"/>
    <w:rsid w:val="000E275F"/>
    <w:rsid w:val="000E2DE2"/>
    <w:rsid w:val="000E3CB3"/>
    <w:rsid w:val="000E4EB9"/>
    <w:rsid w:val="000E51F0"/>
    <w:rsid w:val="000E6655"/>
    <w:rsid w:val="000E6C5E"/>
    <w:rsid w:val="000F07CF"/>
    <w:rsid w:val="000F2B6A"/>
    <w:rsid w:val="000F4930"/>
    <w:rsid w:val="000F49C9"/>
    <w:rsid w:val="000F5FDA"/>
    <w:rsid w:val="000F70B5"/>
    <w:rsid w:val="000F7805"/>
    <w:rsid w:val="00100292"/>
    <w:rsid w:val="00102D8D"/>
    <w:rsid w:val="001049C0"/>
    <w:rsid w:val="00105BAB"/>
    <w:rsid w:val="001062BB"/>
    <w:rsid w:val="00106EB4"/>
    <w:rsid w:val="00107719"/>
    <w:rsid w:val="00113A06"/>
    <w:rsid w:val="001140DD"/>
    <w:rsid w:val="00123A1A"/>
    <w:rsid w:val="00125857"/>
    <w:rsid w:val="001267C4"/>
    <w:rsid w:val="00130307"/>
    <w:rsid w:val="001304A4"/>
    <w:rsid w:val="00134100"/>
    <w:rsid w:val="00134CBD"/>
    <w:rsid w:val="001361B1"/>
    <w:rsid w:val="00136229"/>
    <w:rsid w:val="00140A39"/>
    <w:rsid w:val="001429C0"/>
    <w:rsid w:val="001429E8"/>
    <w:rsid w:val="00143DB4"/>
    <w:rsid w:val="001446A7"/>
    <w:rsid w:val="00144942"/>
    <w:rsid w:val="0014572A"/>
    <w:rsid w:val="001466F9"/>
    <w:rsid w:val="001505F9"/>
    <w:rsid w:val="00152273"/>
    <w:rsid w:val="00155274"/>
    <w:rsid w:val="00155C3E"/>
    <w:rsid w:val="001565D6"/>
    <w:rsid w:val="00157225"/>
    <w:rsid w:val="001574B7"/>
    <w:rsid w:val="001600C9"/>
    <w:rsid w:val="00161478"/>
    <w:rsid w:val="00161991"/>
    <w:rsid w:val="001628F2"/>
    <w:rsid w:val="0016396A"/>
    <w:rsid w:val="0016426A"/>
    <w:rsid w:val="00166D96"/>
    <w:rsid w:val="00166FB3"/>
    <w:rsid w:val="00170ECF"/>
    <w:rsid w:val="00171ABC"/>
    <w:rsid w:val="00173EFE"/>
    <w:rsid w:val="00175221"/>
    <w:rsid w:val="00175457"/>
    <w:rsid w:val="0017580D"/>
    <w:rsid w:val="00175E6F"/>
    <w:rsid w:val="001767F6"/>
    <w:rsid w:val="00176FF7"/>
    <w:rsid w:val="00177133"/>
    <w:rsid w:val="00177780"/>
    <w:rsid w:val="00177AC9"/>
    <w:rsid w:val="00177EBC"/>
    <w:rsid w:val="001819CF"/>
    <w:rsid w:val="001837A2"/>
    <w:rsid w:val="001853D3"/>
    <w:rsid w:val="00185F2C"/>
    <w:rsid w:val="00186C33"/>
    <w:rsid w:val="0018733D"/>
    <w:rsid w:val="00187E66"/>
    <w:rsid w:val="00190016"/>
    <w:rsid w:val="00190878"/>
    <w:rsid w:val="00191B32"/>
    <w:rsid w:val="00193A76"/>
    <w:rsid w:val="0019679A"/>
    <w:rsid w:val="001A0BE3"/>
    <w:rsid w:val="001A2641"/>
    <w:rsid w:val="001A3AE4"/>
    <w:rsid w:val="001A7F29"/>
    <w:rsid w:val="001B0856"/>
    <w:rsid w:val="001B3040"/>
    <w:rsid w:val="001B4535"/>
    <w:rsid w:val="001C27E6"/>
    <w:rsid w:val="001C3314"/>
    <w:rsid w:val="001C3964"/>
    <w:rsid w:val="001C4976"/>
    <w:rsid w:val="001C4B5E"/>
    <w:rsid w:val="001C56EC"/>
    <w:rsid w:val="001D1779"/>
    <w:rsid w:val="001D33A1"/>
    <w:rsid w:val="001D547E"/>
    <w:rsid w:val="001D7CE6"/>
    <w:rsid w:val="001E070A"/>
    <w:rsid w:val="001E2B0A"/>
    <w:rsid w:val="001E37BF"/>
    <w:rsid w:val="001F0FD8"/>
    <w:rsid w:val="001F1814"/>
    <w:rsid w:val="001F287C"/>
    <w:rsid w:val="00200BAD"/>
    <w:rsid w:val="00200CC2"/>
    <w:rsid w:val="002038C0"/>
    <w:rsid w:val="0020527A"/>
    <w:rsid w:val="00206149"/>
    <w:rsid w:val="00206987"/>
    <w:rsid w:val="00207CFF"/>
    <w:rsid w:val="00210150"/>
    <w:rsid w:val="00210CD6"/>
    <w:rsid w:val="00211590"/>
    <w:rsid w:val="00212A62"/>
    <w:rsid w:val="00212FEA"/>
    <w:rsid w:val="00214FBC"/>
    <w:rsid w:val="00216C86"/>
    <w:rsid w:val="00217F09"/>
    <w:rsid w:val="00223C90"/>
    <w:rsid w:val="00224672"/>
    <w:rsid w:val="002255C4"/>
    <w:rsid w:val="00225ED7"/>
    <w:rsid w:val="00227064"/>
    <w:rsid w:val="00230790"/>
    <w:rsid w:val="00231381"/>
    <w:rsid w:val="002315C9"/>
    <w:rsid w:val="002355F1"/>
    <w:rsid w:val="0023617C"/>
    <w:rsid w:val="00241A56"/>
    <w:rsid w:val="002465CF"/>
    <w:rsid w:val="002469E8"/>
    <w:rsid w:val="0025183C"/>
    <w:rsid w:val="00251AED"/>
    <w:rsid w:val="00251C42"/>
    <w:rsid w:val="002523C2"/>
    <w:rsid w:val="00252F4B"/>
    <w:rsid w:val="00253F02"/>
    <w:rsid w:val="00256500"/>
    <w:rsid w:val="00256650"/>
    <w:rsid w:val="00256CC9"/>
    <w:rsid w:val="002600AD"/>
    <w:rsid w:val="00260E93"/>
    <w:rsid w:val="0026145E"/>
    <w:rsid w:val="002621EA"/>
    <w:rsid w:val="002648F8"/>
    <w:rsid w:val="00264ECB"/>
    <w:rsid w:val="00265C9C"/>
    <w:rsid w:val="00265CCC"/>
    <w:rsid w:val="00267198"/>
    <w:rsid w:val="002674F2"/>
    <w:rsid w:val="00277179"/>
    <w:rsid w:val="00283529"/>
    <w:rsid w:val="002844D9"/>
    <w:rsid w:val="00286168"/>
    <w:rsid w:val="00286D0D"/>
    <w:rsid w:val="00286FC8"/>
    <w:rsid w:val="0028710B"/>
    <w:rsid w:val="00291127"/>
    <w:rsid w:val="00292953"/>
    <w:rsid w:val="002951BF"/>
    <w:rsid w:val="0029655A"/>
    <w:rsid w:val="002A486E"/>
    <w:rsid w:val="002A5BF1"/>
    <w:rsid w:val="002B2DB2"/>
    <w:rsid w:val="002B762E"/>
    <w:rsid w:val="002B7C0B"/>
    <w:rsid w:val="002C17CF"/>
    <w:rsid w:val="002C1D05"/>
    <w:rsid w:val="002C2779"/>
    <w:rsid w:val="002C2D94"/>
    <w:rsid w:val="002C6D8B"/>
    <w:rsid w:val="002D0DC1"/>
    <w:rsid w:val="002D1567"/>
    <w:rsid w:val="002D2B9F"/>
    <w:rsid w:val="002D3C76"/>
    <w:rsid w:val="002D501E"/>
    <w:rsid w:val="002D513B"/>
    <w:rsid w:val="002D59B8"/>
    <w:rsid w:val="002D7013"/>
    <w:rsid w:val="002D76C6"/>
    <w:rsid w:val="002E0E03"/>
    <w:rsid w:val="002E2178"/>
    <w:rsid w:val="002E6D08"/>
    <w:rsid w:val="002F0ED4"/>
    <w:rsid w:val="002F2261"/>
    <w:rsid w:val="002F2D13"/>
    <w:rsid w:val="002F32CD"/>
    <w:rsid w:val="002F62A4"/>
    <w:rsid w:val="002F781E"/>
    <w:rsid w:val="00300C34"/>
    <w:rsid w:val="00305A8D"/>
    <w:rsid w:val="003067B0"/>
    <w:rsid w:val="00307974"/>
    <w:rsid w:val="0031100E"/>
    <w:rsid w:val="00311116"/>
    <w:rsid w:val="00311475"/>
    <w:rsid w:val="003119A0"/>
    <w:rsid w:val="00312903"/>
    <w:rsid w:val="00313E44"/>
    <w:rsid w:val="00316A57"/>
    <w:rsid w:val="00316FDE"/>
    <w:rsid w:val="00321941"/>
    <w:rsid w:val="0032421E"/>
    <w:rsid w:val="0032522A"/>
    <w:rsid w:val="00327AB4"/>
    <w:rsid w:val="00327E93"/>
    <w:rsid w:val="00331B36"/>
    <w:rsid w:val="00331C23"/>
    <w:rsid w:val="00333353"/>
    <w:rsid w:val="00333E56"/>
    <w:rsid w:val="00334043"/>
    <w:rsid w:val="0034033B"/>
    <w:rsid w:val="00340D15"/>
    <w:rsid w:val="00341739"/>
    <w:rsid w:val="003428F1"/>
    <w:rsid w:val="00343844"/>
    <w:rsid w:val="0034637C"/>
    <w:rsid w:val="00346A5B"/>
    <w:rsid w:val="00346BEE"/>
    <w:rsid w:val="00350584"/>
    <w:rsid w:val="00350ADD"/>
    <w:rsid w:val="00351965"/>
    <w:rsid w:val="00355556"/>
    <w:rsid w:val="00355C73"/>
    <w:rsid w:val="003574E1"/>
    <w:rsid w:val="0035773C"/>
    <w:rsid w:val="00362FD5"/>
    <w:rsid w:val="00363E44"/>
    <w:rsid w:val="00365762"/>
    <w:rsid w:val="0036615C"/>
    <w:rsid w:val="0036745C"/>
    <w:rsid w:val="003751C9"/>
    <w:rsid w:val="0037583E"/>
    <w:rsid w:val="00382879"/>
    <w:rsid w:val="0038485B"/>
    <w:rsid w:val="0038772E"/>
    <w:rsid w:val="00392A79"/>
    <w:rsid w:val="00394E1D"/>
    <w:rsid w:val="0039560F"/>
    <w:rsid w:val="00397701"/>
    <w:rsid w:val="003978A6"/>
    <w:rsid w:val="003A1DF0"/>
    <w:rsid w:val="003A22BA"/>
    <w:rsid w:val="003A2C9D"/>
    <w:rsid w:val="003B0BE7"/>
    <w:rsid w:val="003B37E7"/>
    <w:rsid w:val="003B7955"/>
    <w:rsid w:val="003C1F42"/>
    <w:rsid w:val="003C2125"/>
    <w:rsid w:val="003C31DA"/>
    <w:rsid w:val="003C4C21"/>
    <w:rsid w:val="003C56DA"/>
    <w:rsid w:val="003C74C5"/>
    <w:rsid w:val="003D0A86"/>
    <w:rsid w:val="003D2516"/>
    <w:rsid w:val="003D257A"/>
    <w:rsid w:val="003D37A0"/>
    <w:rsid w:val="003D5530"/>
    <w:rsid w:val="003D699B"/>
    <w:rsid w:val="003E39D4"/>
    <w:rsid w:val="003E48EC"/>
    <w:rsid w:val="003E4F64"/>
    <w:rsid w:val="003E52B5"/>
    <w:rsid w:val="003E6329"/>
    <w:rsid w:val="003E6DD1"/>
    <w:rsid w:val="003F5165"/>
    <w:rsid w:val="003F53FC"/>
    <w:rsid w:val="004011F5"/>
    <w:rsid w:val="0040275C"/>
    <w:rsid w:val="00402D07"/>
    <w:rsid w:val="00405418"/>
    <w:rsid w:val="00406AF6"/>
    <w:rsid w:val="00412963"/>
    <w:rsid w:val="0041417B"/>
    <w:rsid w:val="00414304"/>
    <w:rsid w:val="004148A1"/>
    <w:rsid w:val="004158A4"/>
    <w:rsid w:val="004177AB"/>
    <w:rsid w:val="00423F5F"/>
    <w:rsid w:val="00426663"/>
    <w:rsid w:val="00426715"/>
    <w:rsid w:val="0042727D"/>
    <w:rsid w:val="00427312"/>
    <w:rsid w:val="00427B72"/>
    <w:rsid w:val="00430611"/>
    <w:rsid w:val="00430E3B"/>
    <w:rsid w:val="00435A6B"/>
    <w:rsid w:val="00435C3E"/>
    <w:rsid w:val="00437D64"/>
    <w:rsid w:val="00441F82"/>
    <w:rsid w:val="004445C8"/>
    <w:rsid w:val="00445705"/>
    <w:rsid w:val="00446A94"/>
    <w:rsid w:val="0044758B"/>
    <w:rsid w:val="00447B6D"/>
    <w:rsid w:val="00450AEE"/>
    <w:rsid w:val="00451058"/>
    <w:rsid w:val="00453DE5"/>
    <w:rsid w:val="00460EC2"/>
    <w:rsid w:val="00463EE7"/>
    <w:rsid w:val="00464948"/>
    <w:rsid w:val="0046583C"/>
    <w:rsid w:val="00467EF3"/>
    <w:rsid w:val="0047414F"/>
    <w:rsid w:val="004767F5"/>
    <w:rsid w:val="00476E47"/>
    <w:rsid w:val="004772F5"/>
    <w:rsid w:val="0048126A"/>
    <w:rsid w:val="00481840"/>
    <w:rsid w:val="004842AF"/>
    <w:rsid w:val="004855C3"/>
    <w:rsid w:val="00490D1C"/>
    <w:rsid w:val="00491B61"/>
    <w:rsid w:val="00493743"/>
    <w:rsid w:val="00493B56"/>
    <w:rsid w:val="004942B7"/>
    <w:rsid w:val="0049451F"/>
    <w:rsid w:val="00494598"/>
    <w:rsid w:val="00496B84"/>
    <w:rsid w:val="00497279"/>
    <w:rsid w:val="004A30D5"/>
    <w:rsid w:val="004A3C47"/>
    <w:rsid w:val="004A5219"/>
    <w:rsid w:val="004B2996"/>
    <w:rsid w:val="004B2EF4"/>
    <w:rsid w:val="004B4152"/>
    <w:rsid w:val="004B6732"/>
    <w:rsid w:val="004B6918"/>
    <w:rsid w:val="004B6FD4"/>
    <w:rsid w:val="004B7BC9"/>
    <w:rsid w:val="004C1D40"/>
    <w:rsid w:val="004C2F46"/>
    <w:rsid w:val="004C2FBA"/>
    <w:rsid w:val="004C3FBA"/>
    <w:rsid w:val="004C5204"/>
    <w:rsid w:val="004C5351"/>
    <w:rsid w:val="004C5D1C"/>
    <w:rsid w:val="004C627C"/>
    <w:rsid w:val="004C7DB6"/>
    <w:rsid w:val="004D0DC6"/>
    <w:rsid w:val="004D44B7"/>
    <w:rsid w:val="004E040F"/>
    <w:rsid w:val="004E0C23"/>
    <w:rsid w:val="004E0C6E"/>
    <w:rsid w:val="004E18EB"/>
    <w:rsid w:val="004E24F5"/>
    <w:rsid w:val="004E43AD"/>
    <w:rsid w:val="004E52F7"/>
    <w:rsid w:val="004E6B52"/>
    <w:rsid w:val="004E6DD2"/>
    <w:rsid w:val="004F139C"/>
    <w:rsid w:val="004F1859"/>
    <w:rsid w:val="004F4445"/>
    <w:rsid w:val="004F456C"/>
    <w:rsid w:val="004F46AC"/>
    <w:rsid w:val="004F4E26"/>
    <w:rsid w:val="004F51ED"/>
    <w:rsid w:val="004F59A6"/>
    <w:rsid w:val="004F6F27"/>
    <w:rsid w:val="00501D72"/>
    <w:rsid w:val="00506CD8"/>
    <w:rsid w:val="00507A94"/>
    <w:rsid w:val="00512FE3"/>
    <w:rsid w:val="00513076"/>
    <w:rsid w:val="00513E36"/>
    <w:rsid w:val="00513EE9"/>
    <w:rsid w:val="005147E7"/>
    <w:rsid w:val="005166BD"/>
    <w:rsid w:val="00521947"/>
    <w:rsid w:val="00522468"/>
    <w:rsid w:val="00522B22"/>
    <w:rsid w:val="005244B2"/>
    <w:rsid w:val="00524958"/>
    <w:rsid w:val="00526CA8"/>
    <w:rsid w:val="0052775D"/>
    <w:rsid w:val="00527ACD"/>
    <w:rsid w:val="005322A5"/>
    <w:rsid w:val="00532BAF"/>
    <w:rsid w:val="005332FF"/>
    <w:rsid w:val="00536EA8"/>
    <w:rsid w:val="00537CC5"/>
    <w:rsid w:val="005400A3"/>
    <w:rsid w:val="005402CE"/>
    <w:rsid w:val="00540EB0"/>
    <w:rsid w:val="00542C78"/>
    <w:rsid w:val="00543F12"/>
    <w:rsid w:val="00546DC2"/>
    <w:rsid w:val="00547ACD"/>
    <w:rsid w:val="005514A1"/>
    <w:rsid w:val="005551EF"/>
    <w:rsid w:val="00557D7A"/>
    <w:rsid w:val="00560499"/>
    <w:rsid w:val="00566156"/>
    <w:rsid w:val="00570794"/>
    <w:rsid w:val="0057154C"/>
    <w:rsid w:val="00571D88"/>
    <w:rsid w:val="005722BD"/>
    <w:rsid w:val="00572B6F"/>
    <w:rsid w:val="00573D39"/>
    <w:rsid w:val="00574CD4"/>
    <w:rsid w:val="00580118"/>
    <w:rsid w:val="00581A3D"/>
    <w:rsid w:val="00583AB8"/>
    <w:rsid w:val="00583C2B"/>
    <w:rsid w:val="00584928"/>
    <w:rsid w:val="00584FCB"/>
    <w:rsid w:val="0058550E"/>
    <w:rsid w:val="00585AD8"/>
    <w:rsid w:val="0058607C"/>
    <w:rsid w:val="00587A8E"/>
    <w:rsid w:val="00587C7D"/>
    <w:rsid w:val="00590B02"/>
    <w:rsid w:val="00592634"/>
    <w:rsid w:val="00595ADD"/>
    <w:rsid w:val="005978D6"/>
    <w:rsid w:val="005A17FF"/>
    <w:rsid w:val="005A2870"/>
    <w:rsid w:val="005A5FD8"/>
    <w:rsid w:val="005A7B15"/>
    <w:rsid w:val="005B005A"/>
    <w:rsid w:val="005B041F"/>
    <w:rsid w:val="005B0DB5"/>
    <w:rsid w:val="005B13F2"/>
    <w:rsid w:val="005B163B"/>
    <w:rsid w:val="005B1E20"/>
    <w:rsid w:val="005B3C55"/>
    <w:rsid w:val="005B4644"/>
    <w:rsid w:val="005B48F1"/>
    <w:rsid w:val="005C0ACD"/>
    <w:rsid w:val="005C16FC"/>
    <w:rsid w:val="005C26A4"/>
    <w:rsid w:val="005C2D72"/>
    <w:rsid w:val="005D02A4"/>
    <w:rsid w:val="005D18B1"/>
    <w:rsid w:val="005D1CC6"/>
    <w:rsid w:val="005D22B2"/>
    <w:rsid w:val="005D5269"/>
    <w:rsid w:val="005D560D"/>
    <w:rsid w:val="005D5CE5"/>
    <w:rsid w:val="005E07AE"/>
    <w:rsid w:val="005E0DE0"/>
    <w:rsid w:val="005E126E"/>
    <w:rsid w:val="005E2BC6"/>
    <w:rsid w:val="005E2ECA"/>
    <w:rsid w:val="005E5A39"/>
    <w:rsid w:val="005E66BD"/>
    <w:rsid w:val="005E6A18"/>
    <w:rsid w:val="005E7B78"/>
    <w:rsid w:val="005F0C44"/>
    <w:rsid w:val="005F4016"/>
    <w:rsid w:val="005F40F5"/>
    <w:rsid w:val="005F4408"/>
    <w:rsid w:val="005F6765"/>
    <w:rsid w:val="005F7B99"/>
    <w:rsid w:val="006016C4"/>
    <w:rsid w:val="0060177F"/>
    <w:rsid w:val="00601EEC"/>
    <w:rsid w:val="0060384A"/>
    <w:rsid w:val="00603F8C"/>
    <w:rsid w:val="00604FA7"/>
    <w:rsid w:val="00605388"/>
    <w:rsid w:val="00606826"/>
    <w:rsid w:val="00606C1D"/>
    <w:rsid w:val="00606DBD"/>
    <w:rsid w:val="00607945"/>
    <w:rsid w:val="00610D9E"/>
    <w:rsid w:val="0061535E"/>
    <w:rsid w:val="0061779B"/>
    <w:rsid w:val="006223E7"/>
    <w:rsid w:val="006224F3"/>
    <w:rsid w:val="00622C22"/>
    <w:rsid w:val="006232AE"/>
    <w:rsid w:val="00626A90"/>
    <w:rsid w:val="006302F0"/>
    <w:rsid w:val="00632AEF"/>
    <w:rsid w:val="006330B9"/>
    <w:rsid w:val="00634196"/>
    <w:rsid w:val="00635372"/>
    <w:rsid w:val="00641B79"/>
    <w:rsid w:val="00641D22"/>
    <w:rsid w:val="0064694B"/>
    <w:rsid w:val="00647025"/>
    <w:rsid w:val="00651905"/>
    <w:rsid w:val="006547AA"/>
    <w:rsid w:val="0065574B"/>
    <w:rsid w:val="00655A05"/>
    <w:rsid w:val="00655ED1"/>
    <w:rsid w:val="00657D6C"/>
    <w:rsid w:val="0066199E"/>
    <w:rsid w:val="00661A35"/>
    <w:rsid w:val="006625C0"/>
    <w:rsid w:val="0066352B"/>
    <w:rsid w:val="00663AB7"/>
    <w:rsid w:val="00663FF4"/>
    <w:rsid w:val="0067055C"/>
    <w:rsid w:val="00673973"/>
    <w:rsid w:val="006747DB"/>
    <w:rsid w:val="006774FA"/>
    <w:rsid w:val="00677B77"/>
    <w:rsid w:val="00682397"/>
    <w:rsid w:val="006827F6"/>
    <w:rsid w:val="00682D00"/>
    <w:rsid w:val="00683C04"/>
    <w:rsid w:val="00684129"/>
    <w:rsid w:val="00684B51"/>
    <w:rsid w:val="00685628"/>
    <w:rsid w:val="00690E00"/>
    <w:rsid w:val="006918F8"/>
    <w:rsid w:val="00691AC2"/>
    <w:rsid w:val="00693D75"/>
    <w:rsid w:val="00694E4A"/>
    <w:rsid w:val="00694F5C"/>
    <w:rsid w:val="006956E4"/>
    <w:rsid w:val="00695C2E"/>
    <w:rsid w:val="00697350"/>
    <w:rsid w:val="006A0158"/>
    <w:rsid w:val="006A2086"/>
    <w:rsid w:val="006A6C93"/>
    <w:rsid w:val="006B46AA"/>
    <w:rsid w:val="006B4751"/>
    <w:rsid w:val="006B4E49"/>
    <w:rsid w:val="006B512F"/>
    <w:rsid w:val="006B543B"/>
    <w:rsid w:val="006B7D9A"/>
    <w:rsid w:val="006C2CC6"/>
    <w:rsid w:val="006C438C"/>
    <w:rsid w:val="006C6D67"/>
    <w:rsid w:val="006D199D"/>
    <w:rsid w:val="006D5B7C"/>
    <w:rsid w:val="006D5FE8"/>
    <w:rsid w:val="006D603D"/>
    <w:rsid w:val="006D6089"/>
    <w:rsid w:val="006D7965"/>
    <w:rsid w:val="006E37C6"/>
    <w:rsid w:val="006E4CF2"/>
    <w:rsid w:val="006E54D2"/>
    <w:rsid w:val="006E60A8"/>
    <w:rsid w:val="006E7309"/>
    <w:rsid w:val="006E7460"/>
    <w:rsid w:val="006F0947"/>
    <w:rsid w:val="006F41CA"/>
    <w:rsid w:val="006F5119"/>
    <w:rsid w:val="007058C1"/>
    <w:rsid w:val="00705D00"/>
    <w:rsid w:val="00707FE5"/>
    <w:rsid w:val="00710F76"/>
    <w:rsid w:val="007115E3"/>
    <w:rsid w:val="007156CE"/>
    <w:rsid w:val="00715A85"/>
    <w:rsid w:val="00716794"/>
    <w:rsid w:val="007208BA"/>
    <w:rsid w:val="00720905"/>
    <w:rsid w:val="00720F5E"/>
    <w:rsid w:val="0072161B"/>
    <w:rsid w:val="00723A1C"/>
    <w:rsid w:val="00725F6C"/>
    <w:rsid w:val="007276EB"/>
    <w:rsid w:val="007307FA"/>
    <w:rsid w:val="00730D76"/>
    <w:rsid w:val="007315FA"/>
    <w:rsid w:val="00732B4D"/>
    <w:rsid w:val="00734BAD"/>
    <w:rsid w:val="007358B7"/>
    <w:rsid w:val="00737C62"/>
    <w:rsid w:val="0074038F"/>
    <w:rsid w:val="0074120A"/>
    <w:rsid w:val="007419B8"/>
    <w:rsid w:val="00741BF0"/>
    <w:rsid w:val="007420D5"/>
    <w:rsid w:val="007422A6"/>
    <w:rsid w:val="007448BA"/>
    <w:rsid w:val="00745748"/>
    <w:rsid w:val="0074591E"/>
    <w:rsid w:val="0074601F"/>
    <w:rsid w:val="00747A36"/>
    <w:rsid w:val="007514A2"/>
    <w:rsid w:val="00753BEB"/>
    <w:rsid w:val="00755126"/>
    <w:rsid w:val="00755835"/>
    <w:rsid w:val="0075617C"/>
    <w:rsid w:val="007563D3"/>
    <w:rsid w:val="007609D4"/>
    <w:rsid w:val="0076299F"/>
    <w:rsid w:val="00763B2B"/>
    <w:rsid w:val="007648B1"/>
    <w:rsid w:val="00770FEC"/>
    <w:rsid w:val="007722B5"/>
    <w:rsid w:val="00772B6D"/>
    <w:rsid w:val="00772EA4"/>
    <w:rsid w:val="00773A85"/>
    <w:rsid w:val="0077744E"/>
    <w:rsid w:val="0077746A"/>
    <w:rsid w:val="00777BA8"/>
    <w:rsid w:val="00787099"/>
    <w:rsid w:val="00791678"/>
    <w:rsid w:val="0079363D"/>
    <w:rsid w:val="00793B69"/>
    <w:rsid w:val="00793B74"/>
    <w:rsid w:val="00793CFA"/>
    <w:rsid w:val="00795010"/>
    <w:rsid w:val="00795FB9"/>
    <w:rsid w:val="00796AB0"/>
    <w:rsid w:val="007A1F50"/>
    <w:rsid w:val="007A771E"/>
    <w:rsid w:val="007B06DF"/>
    <w:rsid w:val="007B0B65"/>
    <w:rsid w:val="007B22FF"/>
    <w:rsid w:val="007B2BBF"/>
    <w:rsid w:val="007B722C"/>
    <w:rsid w:val="007C007A"/>
    <w:rsid w:val="007C24B4"/>
    <w:rsid w:val="007C5C04"/>
    <w:rsid w:val="007C6868"/>
    <w:rsid w:val="007C70EF"/>
    <w:rsid w:val="007C7A23"/>
    <w:rsid w:val="007D0A7C"/>
    <w:rsid w:val="007D1822"/>
    <w:rsid w:val="007D5493"/>
    <w:rsid w:val="007D72AA"/>
    <w:rsid w:val="007D72F8"/>
    <w:rsid w:val="007E0129"/>
    <w:rsid w:val="007E4A1F"/>
    <w:rsid w:val="007E528A"/>
    <w:rsid w:val="007E76FC"/>
    <w:rsid w:val="007E7D04"/>
    <w:rsid w:val="007F16A4"/>
    <w:rsid w:val="007F32C6"/>
    <w:rsid w:val="007F5460"/>
    <w:rsid w:val="007F5B88"/>
    <w:rsid w:val="007F7461"/>
    <w:rsid w:val="007F7EA6"/>
    <w:rsid w:val="007F7EA8"/>
    <w:rsid w:val="008012D7"/>
    <w:rsid w:val="00802B46"/>
    <w:rsid w:val="00805187"/>
    <w:rsid w:val="0080592A"/>
    <w:rsid w:val="00806E54"/>
    <w:rsid w:val="00806F64"/>
    <w:rsid w:val="00811A46"/>
    <w:rsid w:val="00813A61"/>
    <w:rsid w:val="008163C2"/>
    <w:rsid w:val="008171E5"/>
    <w:rsid w:val="00820000"/>
    <w:rsid w:val="00820758"/>
    <w:rsid w:val="0082086A"/>
    <w:rsid w:val="00821164"/>
    <w:rsid w:val="008215CD"/>
    <w:rsid w:val="008216F7"/>
    <w:rsid w:val="00822811"/>
    <w:rsid w:val="00822EAB"/>
    <w:rsid w:val="008234DA"/>
    <w:rsid w:val="00825B65"/>
    <w:rsid w:val="008262CD"/>
    <w:rsid w:val="00831FA0"/>
    <w:rsid w:val="00832A48"/>
    <w:rsid w:val="00833000"/>
    <w:rsid w:val="00834778"/>
    <w:rsid w:val="00835F02"/>
    <w:rsid w:val="008370AD"/>
    <w:rsid w:val="00841121"/>
    <w:rsid w:val="00843C35"/>
    <w:rsid w:val="00845095"/>
    <w:rsid w:val="0084532A"/>
    <w:rsid w:val="00850CC9"/>
    <w:rsid w:val="00856359"/>
    <w:rsid w:val="0086057B"/>
    <w:rsid w:val="008618EB"/>
    <w:rsid w:val="00862E19"/>
    <w:rsid w:val="00862EFA"/>
    <w:rsid w:val="00871FE1"/>
    <w:rsid w:val="0087251B"/>
    <w:rsid w:val="00872D80"/>
    <w:rsid w:val="00874418"/>
    <w:rsid w:val="00877EF9"/>
    <w:rsid w:val="0088715E"/>
    <w:rsid w:val="008875B4"/>
    <w:rsid w:val="00890E46"/>
    <w:rsid w:val="00891D2F"/>
    <w:rsid w:val="00895684"/>
    <w:rsid w:val="008969C7"/>
    <w:rsid w:val="008A29C5"/>
    <w:rsid w:val="008A517B"/>
    <w:rsid w:val="008A73AE"/>
    <w:rsid w:val="008B0768"/>
    <w:rsid w:val="008B1D6C"/>
    <w:rsid w:val="008B3E7B"/>
    <w:rsid w:val="008B442E"/>
    <w:rsid w:val="008B4EBF"/>
    <w:rsid w:val="008B6CF2"/>
    <w:rsid w:val="008B7A7C"/>
    <w:rsid w:val="008C22A5"/>
    <w:rsid w:val="008C2909"/>
    <w:rsid w:val="008C747B"/>
    <w:rsid w:val="008D0BD4"/>
    <w:rsid w:val="008D163F"/>
    <w:rsid w:val="008D6DE6"/>
    <w:rsid w:val="008E0DF6"/>
    <w:rsid w:val="008E1E61"/>
    <w:rsid w:val="008E2B6A"/>
    <w:rsid w:val="008E5BD9"/>
    <w:rsid w:val="008F0F2D"/>
    <w:rsid w:val="008F3754"/>
    <w:rsid w:val="008F50E2"/>
    <w:rsid w:val="008F5AC7"/>
    <w:rsid w:val="008F6822"/>
    <w:rsid w:val="008F7E82"/>
    <w:rsid w:val="00900C0E"/>
    <w:rsid w:val="00900D25"/>
    <w:rsid w:val="00902765"/>
    <w:rsid w:val="009065C5"/>
    <w:rsid w:val="009100E2"/>
    <w:rsid w:val="009109EF"/>
    <w:rsid w:val="00911261"/>
    <w:rsid w:val="00912D5D"/>
    <w:rsid w:val="00912FDA"/>
    <w:rsid w:val="0092068C"/>
    <w:rsid w:val="00920AE3"/>
    <w:rsid w:val="00921B0A"/>
    <w:rsid w:val="00922E61"/>
    <w:rsid w:val="009332FC"/>
    <w:rsid w:val="00933CAC"/>
    <w:rsid w:val="00934F80"/>
    <w:rsid w:val="009354B2"/>
    <w:rsid w:val="00936292"/>
    <w:rsid w:val="00936CC4"/>
    <w:rsid w:val="00940E9B"/>
    <w:rsid w:val="009428BE"/>
    <w:rsid w:val="0094298A"/>
    <w:rsid w:val="009434A1"/>
    <w:rsid w:val="009447C4"/>
    <w:rsid w:val="00950B9C"/>
    <w:rsid w:val="009523C9"/>
    <w:rsid w:val="00954456"/>
    <w:rsid w:val="0095488F"/>
    <w:rsid w:val="00955606"/>
    <w:rsid w:val="00955DDC"/>
    <w:rsid w:val="00961600"/>
    <w:rsid w:val="009633F9"/>
    <w:rsid w:val="0096366E"/>
    <w:rsid w:val="0096579D"/>
    <w:rsid w:val="00965814"/>
    <w:rsid w:val="009667B0"/>
    <w:rsid w:val="00966BEB"/>
    <w:rsid w:val="00970C2A"/>
    <w:rsid w:val="00971604"/>
    <w:rsid w:val="009735D2"/>
    <w:rsid w:val="00973C05"/>
    <w:rsid w:val="009742E0"/>
    <w:rsid w:val="00974827"/>
    <w:rsid w:val="00974FD3"/>
    <w:rsid w:val="009760A5"/>
    <w:rsid w:val="009760AF"/>
    <w:rsid w:val="009767AF"/>
    <w:rsid w:val="00980276"/>
    <w:rsid w:val="00983243"/>
    <w:rsid w:val="009853E3"/>
    <w:rsid w:val="00985D82"/>
    <w:rsid w:val="009865CD"/>
    <w:rsid w:val="009867C0"/>
    <w:rsid w:val="009927CB"/>
    <w:rsid w:val="009929B5"/>
    <w:rsid w:val="00996E24"/>
    <w:rsid w:val="00996FBA"/>
    <w:rsid w:val="009971E5"/>
    <w:rsid w:val="009A336C"/>
    <w:rsid w:val="009A4BC5"/>
    <w:rsid w:val="009A56A8"/>
    <w:rsid w:val="009A6626"/>
    <w:rsid w:val="009A717B"/>
    <w:rsid w:val="009A7F68"/>
    <w:rsid w:val="009B0422"/>
    <w:rsid w:val="009B2B18"/>
    <w:rsid w:val="009B52AA"/>
    <w:rsid w:val="009B6DE1"/>
    <w:rsid w:val="009C3641"/>
    <w:rsid w:val="009C5600"/>
    <w:rsid w:val="009C7CCB"/>
    <w:rsid w:val="009D0A73"/>
    <w:rsid w:val="009D0A7B"/>
    <w:rsid w:val="009D4BE7"/>
    <w:rsid w:val="009D65F2"/>
    <w:rsid w:val="009E0564"/>
    <w:rsid w:val="009E0CE2"/>
    <w:rsid w:val="009E19F1"/>
    <w:rsid w:val="009E53D7"/>
    <w:rsid w:val="009E6242"/>
    <w:rsid w:val="009E7FB3"/>
    <w:rsid w:val="009F1CFA"/>
    <w:rsid w:val="009F230E"/>
    <w:rsid w:val="009F3891"/>
    <w:rsid w:val="009F4216"/>
    <w:rsid w:val="009F4757"/>
    <w:rsid w:val="00A01EFF"/>
    <w:rsid w:val="00A0286F"/>
    <w:rsid w:val="00A07FC8"/>
    <w:rsid w:val="00A1098C"/>
    <w:rsid w:val="00A1143F"/>
    <w:rsid w:val="00A13357"/>
    <w:rsid w:val="00A13430"/>
    <w:rsid w:val="00A15A6F"/>
    <w:rsid w:val="00A172B4"/>
    <w:rsid w:val="00A22D69"/>
    <w:rsid w:val="00A23128"/>
    <w:rsid w:val="00A23544"/>
    <w:rsid w:val="00A2403B"/>
    <w:rsid w:val="00A240F8"/>
    <w:rsid w:val="00A25BD2"/>
    <w:rsid w:val="00A26086"/>
    <w:rsid w:val="00A26156"/>
    <w:rsid w:val="00A27803"/>
    <w:rsid w:val="00A27C4D"/>
    <w:rsid w:val="00A301C9"/>
    <w:rsid w:val="00A30C5B"/>
    <w:rsid w:val="00A3114E"/>
    <w:rsid w:val="00A31327"/>
    <w:rsid w:val="00A347BC"/>
    <w:rsid w:val="00A3524D"/>
    <w:rsid w:val="00A35817"/>
    <w:rsid w:val="00A37B5A"/>
    <w:rsid w:val="00A40E9C"/>
    <w:rsid w:val="00A56327"/>
    <w:rsid w:val="00A605EA"/>
    <w:rsid w:val="00A606D0"/>
    <w:rsid w:val="00A60F53"/>
    <w:rsid w:val="00A6109D"/>
    <w:rsid w:val="00A636BA"/>
    <w:rsid w:val="00A71862"/>
    <w:rsid w:val="00A74A11"/>
    <w:rsid w:val="00A74C36"/>
    <w:rsid w:val="00A75569"/>
    <w:rsid w:val="00A7716B"/>
    <w:rsid w:val="00A80829"/>
    <w:rsid w:val="00A8224F"/>
    <w:rsid w:val="00A8328E"/>
    <w:rsid w:val="00A85251"/>
    <w:rsid w:val="00A87AEB"/>
    <w:rsid w:val="00A87B8D"/>
    <w:rsid w:val="00A87B90"/>
    <w:rsid w:val="00A92A6A"/>
    <w:rsid w:val="00A949F5"/>
    <w:rsid w:val="00A94BA4"/>
    <w:rsid w:val="00A968CE"/>
    <w:rsid w:val="00A969B0"/>
    <w:rsid w:val="00A96F7C"/>
    <w:rsid w:val="00A9793B"/>
    <w:rsid w:val="00AA1173"/>
    <w:rsid w:val="00AA1937"/>
    <w:rsid w:val="00AA4444"/>
    <w:rsid w:val="00AA5884"/>
    <w:rsid w:val="00AA5A31"/>
    <w:rsid w:val="00AA6544"/>
    <w:rsid w:val="00AA7356"/>
    <w:rsid w:val="00AA79C8"/>
    <w:rsid w:val="00AB1330"/>
    <w:rsid w:val="00AB42F4"/>
    <w:rsid w:val="00AB4A4D"/>
    <w:rsid w:val="00AB4B71"/>
    <w:rsid w:val="00AB573E"/>
    <w:rsid w:val="00AB7049"/>
    <w:rsid w:val="00AC0D85"/>
    <w:rsid w:val="00AC2223"/>
    <w:rsid w:val="00AC23BB"/>
    <w:rsid w:val="00AC3D0E"/>
    <w:rsid w:val="00AC42C6"/>
    <w:rsid w:val="00AC5E58"/>
    <w:rsid w:val="00AD0433"/>
    <w:rsid w:val="00AD3613"/>
    <w:rsid w:val="00AD4494"/>
    <w:rsid w:val="00AD5597"/>
    <w:rsid w:val="00AD78AB"/>
    <w:rsid w:val="00AE045F"/>
    <w:rsid w:val="00AE0729"/>
    <w:rsid w:val="00AE0C27"/>
    <w:rsid w:val="00AE0E06"/>
    <w:rsid w:val="00AE1B10"/>
    <w:rsid w:val="00AE1CD7"/>
    <w:rsid w:val="00AE2125"/>
    <w:rsid w:val="00AE25BB"/>
    <w:rsid w:val="00AE4228"/>
    <w:rsid w:val="00AF234A"/>
    <w:rsid w:val="00AF2C91"/>
    <w:rsid w:val="00AF791E"/>
    <w:rsid w:val="00B0008D"/>
    <w:rsid w:val="00B01110"/>
    <w:rsid w:val="00B02DD0"/>
    <w:rsid w:val="00B04639"/>
    <w:rsid w:val="00B106FF"/>
    <w:rsid w:val="00B10D17"/>
    <w:rsid w:val="00B14A03"/>
    <w:rsid w:val="00B15845"/>
    <w:rsid w:val="00B17CAD"/>
    <w:rsid w:val="00B2016B"/>
    <w:rsid w:val="00B223E1"/>
    <w:rsid w:val="00B229D5"/>
    <w:rsid w:val="00B23172"/>
    <w:rsid w:val="00B23F44"/>
    <w:rsid w:val="00B27087"/>
    <w:rsid w:val="00B31E77"/>
    <w:rsid w:val="00B3384F"/>
    <w:rsid w:val="00B338D3"/>
    <w:rsid w:val="00B36022"/>
    <w:rsid w:val="00B365A3"/>
    <w:rsid w:val="00B4164F"/>
    <w:rsid w:val="00B417DF"/>
    <w:rsid w:val="00B42CFC"/>
    <w:rsid w:val="00B43043"/>
    <w:rsid w:val="00B43AF3"/>
    <w:rsid w:val="00B51DB7"/>
    <w:rsid w:val="00B52D57"/>
    <w:rsid w:val="00B53D24"/>
    <w:rsid w:val="00B56E1F"/>
    <w:rsid w:val="00B60308"/>
    <w:rsid w:val="00B62670"/>
    <w:rsid w:val="00B63A3A"/>
    <w:rsid w:val="00B661E1"/>
    <w:rsid w:val="00B71EAC"/>
    <w:rsid w:val="00B73DB0"/>
    <w:rsid w:val="00B73ED1"/>
    <w:rsid w:val="00B73EF7"/>
    <w:rsid w:val="00B75AA2"/>
    <w:rsid w:val="00B762A2"/>
    <w:rsid w:val="00B773C8"/>
    <w:rsid w:val="00B77E80"/>
    <w:rsid w:val="00B80EB0"/>
    <w:rsid w:val="00B817AC"/>
    <w:rsid w:val="00B82E6D"/>
    <w:rsid w:val="00B84CEC"/>
    <w:rsid w:val="00B92C92"/>
    <w:rsid w:val="00B93713"/>
    <w:rsid w:val="00B94249"/>
    <w:rsid w:val="00B96D42"/>
    <w:rsid w:val="00BA223B"/>
    <w:rsid w:val="00BA688B"/>
    <w:rsid w:val="00BA7F02"/>
    <w:rsid w:val="00BB0265"/>
    <w:rsid w:val="00BB08B1"/>
    <w:rsid w:val="00BB2271"/>
    <w:rsid w:val="00BB2526"/>
    <w:rsid w:val="00BB46E3"/>
    <w:rsid w:val="00BB4B16"/>
    <w:rsid w:val="00BC5378"/>
    <w:rsid w:val="00BC5632"/>
    <w:rsid w:val="00BC6A46"/>
    <w:rsid w:val="00BD0834"/>
    <w:rsid w:val="00BD1409"/>
    <w:rsid w:val="00BD18C8"/>
    <w:rsid w:val="00BD1DF4"/>
    <w:rsid w:val="00BD3019"/>
    <w:rsid w:val="00BD3C23"/>
    <w:rsid w:val="00BD422E"/>
    <w:rsid w:val="00BD7687"/>
    <w:rsid w:val="00BD7C52"/>
    <w:rsid w:val="00BE206A"/>
    <w:rsid w:val="00BE2DD4"/>
    <w:rsid w:val="00BE77B0"/>
    <w:rsid w:val="00BE78FD"/>
    <w:rsid w:val="00BF002C"/>
    <w:rsid w:val="00BF0C0C"/>
    <w:rsid w:val="00BF1048"/>
    <w:rsid w:val="00BF7880"/>
    <w:rsid w:val="00C004C5"/>
    <w:rsid w:val="00C024F9"/>
    <w:rsid w:val="00C02953"/>
    <w:rsid w:val="00C06F50"/>
    <w:rsid w:val="00C07A5D"/>
    <w:rsid w:val="00C100FC"/>
    <w:rsid w:val="00C1684B"/>
    <w:rsid w:val="00C21A9B"/>
    <w:rsid w:val="00C30E70"/>
    <w:rsid w:val="00C324FE"/>
    <w:rsid w:val="00C33C2D"/>
    <w:rsid w:val="00C344E5"/>
    <w:rsid w:val="00C35076"/>
    <w:rsid w:val="00C3639C"/>
    <w:rsid w:val="00C36CB9"/>
    <w:rsid w:val="00C37329"/>
    <w:rsid w:val="00C378A9"/>
    <w:rsid w:val="00C40900"/>
    <w:rsid w:val="00C40A3F"/>
    <w:rsid w:val="00C41636"/>
    <w:rsid w:val="00C42070"/>
    <w:rsid w:val="00C46D0A"/>
    <w:rsid w:val="00C47717"/>
    <w:rsid w:val="00C51166"/>
    <w:rsid w:val="00C5122D"/>
    <w:rsid w:val="00C53421"/>
    <w:rsid w:val="00C5570E"/>
    <w:rsid w:val="00C559E6"/>
    <w:rsid w:val="00C56B21"/>
    <w:rsid w:val="00C57160"/>
    <w:rsid w:val="00C6253B"/>
    <w:rsid w:val="00C636D8"/>
    <w:rsid w:val="00C65FFE"/>
    <w:rsid w:val="00C668CB"/>
    <w:rsid w:val="00C66F8A"/>
    <w:rsid w:val="00C706C6"/>
    <w:rsid w:val="00C7130A"/>
    <w:rsid w:val="00C7171D"/>
    <w:rsid w:val="00C729DE"/>
    <w:rsid w:val="00C7423E"/>
    <w:rsid w:val="00C76F62"/>
    <w:rsid w:val="00C817C7"/>
    <w:rsid w:val="00C828A8"/>
    <w:rsid w:val="00C85A0F"/>
    <w:rsid w:val="00C86C38"/>
    <w:rsid w:val="00C904CE"/>
    <w:rsid w:val="00C90D15"/>
    <w:rsid w:val="00C9170B"/>
    <w:rsid w:val="00C918A7"/>
    <w:rsid w:val="00C93049"/>
    <w:rsid w:val="00C93C24"/>
    <w:rsid w:val="00C93D11"/>
    <w:rsid w:val="00C97696"/>
    <w:rsid w:val="00C97966"/>
    <w:rsid w:val="00CA1C34"/>
    <w:rsid w:val="00CA38C5"/>
    <w:rsid w:val="00CB591F"/>
    <w:rsid w:val="00CB6826"/>
    <w:rsid w:val="00CB7D0A"/>
    <w:rsid w:val="00CC219E"/>
    <w:rsid w:val="00CC4069"/>
    <w:rsid w:val="00CC5328"/>
    <w:rsid w:val="00CC63F2"/>
    <w:rsid w:val="00CD006C"/>
    <w:rsid w:val="00CD14AF"/>
    <w:rsid w:val="00CD2025"/>
    <w:rsid w:val="00CD4270"/>
    <w:rsid w:val="00CD44E0"/>
    <w:rsid w:val="00CD48BE"/>
    <w:rsid w:val="00CD7145"/>
    <w:rsid w:val="00CD716F"/>
    <w:rsid w:val="00CE018A"/>
    <w:rsid w:val="00CE45D8"/>
    <w:rsid w:val="00CE5479"/>
    <w:rsid w:val="00CE6C43"/>
    <w:rsid w:val="00CE7DC5"/>
    <w:rsid w:val="00CF2643"/>
    <w:rsid w:val="00CF2DD0"/>
    <w:rsid w:val="00CF563D"/>
    <w:rsid w:val="00CF69B0"/>
    <w:rsid w:val="00CF6C1F"/>
    <w:rsid w:val="00CF7132"/>
    <w:rsid w:val="00CF7136"/>
    <w:rsid w:val="00CF7E55"/>
    <w:rsid w:val="00D00C95"/>
    <w:rsid w:val="00D00DC7"/>
    <w:rsid w:val="00D01005"/>
    <w:rsid w:val="00D042B0"/>
    <w:rsid w:val="00D11945"/>
    <w:rsid w:val="00D119D4"/>
    <w:rsid w:val="00D127CB"/>
    <w:rsid w:val="00D13F32"/>
    <w:rsid w:val="00D158C2"/>
    <w:rsid w:val="00D25507"/>
    <w:rsid w:val="00D31E75"/>
    <w:rsid w:val="00D35191"/>
    <w:rsid w:val="00D366E1"/>
    <w:rsid w:val="00D37BA2"/>
    <w:rsid w:val="00D42164"/>
    <w:rsid w:val="00D4257F"/>
    <w:rsid w:val="00D4299A"/>
    <w:rsid w:val="00D42BDD"/>
    <w:rsid w:val="00D44C35"/>
    <w:rsid w:val="00D460A8"/>
    <w:rsid w:val="00D46EEC"/>
    <w:rsid w:val="00D5318B"/>
    <w:rsid w:val="00D55457"/>
    <w:rsid w:val="00D601CE"/>
    <w:rsid w:val="00D60C35"/>
    <w:rsid w:val="00D653C1"/>
    <w:rsid w:val="00D658C7"/>
    <w:rsid w:val="00D658DB"/>
    <w:rsid w:val="00D6618C"/>
    <w:rsid w:val="00D72721"/>
    <w:rsid w:val="00D766D0"/>
    <w:rsid w:val="00D770DA"/>
    <w:rsid w:val="00D80536"/>
    <w:rsid w:val="00D8361F"/>
    <w:rsid w:val="00D865AD"/>
    <w:rsid w:val="00D86D35"/>
    <w:rsid w:val="00D907EC"/>
    <w:rsid w:val="00D91589"/>
    <w:rsid w:val="00D94223"/>
    <w:rsid w:val="00D943FC"/>
    <w:rsid w:val="00D96226"/>
    <w:rsid w:val="00D9675E"/>
    <w:rsid w:val="00D97497"/>
    <w:rsid w:val="00DA178C"/>
    <w:rsid w:val="00DA1C37"/>
    <w:rsid w:val="00DA5B18"/>
    <w:rsid w:val="00DA7ABB"/>
    <w:rsid w:val="00DB0200"/>
    <w:rsid w:val="00DB0C6B"/>
    <w:rsid w:val="00DB10E0"/>
    <w:rsid w:val="00DB15F3"/>
    <w:rsid w:val="00DB25F0"/>
    <w:rsid w:val="00DB4C10"/>
    <w:rsid w:val="00DB55F7"/>
    <w:rsid w:val="00DC0745"/>
    <w:rsid w:val="00DC1812"/>
    <w:rsid w:val="00DC79BB"/>
    <w:rsid w:val="00DD07BE"/>
    <w:rsid w:val="00DD58EB"/>
    <w:rsid w:val="00DD5F24"/>
    <w:rsid w:val="00DE0922"/>
    <w:rsid w:val="00DE0A2B"/>
    <w:rsid w:val="00DE28FC"/>
    <w:rsid w:val="00DF1646"/>
    <w:rsid w:val="00DF1DB0"/>
    <w:rsid w:val="00DF238E"/>
    <w:rsid w:val="00DF31E7"/>
    <w:rsid w:val="00DF4C8C"/>
    <w:rsid w:val="00DF55D6"/>
    <w:rsid w:val="00DF6D8B"/>
    <w:rsid w:val="00DF7775"/>
    <w:rsid w:val="00E0119D"/>
    <w:rsid w:val="00E020A9"/>
    <w:rsid w:val="00E0239A"/>
    <w:rsid w:val="00E04F91"/>
    <w:rsid w:val="00E064AE"/>
    <w:rsid w:val="00E071F6"/>
    <w:rsid w:val="00E12D62"/>
    <w:rsid w:val="00E13298"/>
    <w:rsid w:val="00E14315"/>
    <w:rsid w:val="00E14CB5"/>
    <w:rsid w:val="00E15AD5"/>
    <w:rsid w:val="00E20455"/>
    <w:rsid w:val="00E211B3"/>
    <w:rsid w:val="00E21448"/>
    <w:rsid w:val="00E214B9"/>
    <w:rsid w:val="00E2326B"/>
    <w:rsid w:val="00E23C03"/>
    <w:rsid w:val="00E35AA1"/>
    <w:rsid w:val="00E36DEC"/>
    <w:rsid w:val="00E36E2C"/>
    <w:rsid w:val="00E404B3"/>
    <w:rsid w:val="00E416D6"/>
    <w:rsid w:val="00E429A7"/>
    <w:rsid w:val="00E42A03"/>
    <w:rsid w:val="00E4361F"/>
    <w:rsid w:val="00E4403F"/>
    <w:rsid w:val="00E441A0"/>
    <w:rsid w:val="00E44E70"/>
    <w:rsid w:val="00E4637B"/>
    <w:rsid w:val="00E46492"/>
    <w:rsid w:val="00E46727"/>
    <w:rsid w:val="00E5085B"/>
    <w:rsid w:val="00E51784"/>
    <w:rsid w:val="00E559CC"/>
    <w:rsid w:val="00E55B75"/>
    <w:rsid w:val="00E56E19"/>
    <w:rsid w:val="00E61F08"/>
    <w:rsid w:val="00E62275"/>
    <w:rsid w:val="00E6253E"/>
    <w:rsid w:val="00E6267C"/>
    <w:rsid w:val="00E62C01"/>
    <w:rsid w:val="00E642AB"/>
    <w:rsid w:val="00E652A3"/>
    <w:rsid w:val="00E670FA"/>
    <w:rsid w:val="00E70E42"/>
    <w:rsid w:val="00E71046"/>
    <w:rsid w:val="00E72702"/>
    <w:rsid w:val="00E7299B"/>
    <w:rsid w:val="00E72D2E"/>
    <w:rsid w:val="00E738EF"/>
    <w:rsid w:val="00E755D4"/>
    <w:rsid w:val="00E77482"/>
    <w:rsid w:val="00E81706"/>
    <w:rsid w:val="00E81E3E"/>
    <w:rsid w:val="00E83350"/>
    <w:rsid w:val="00E858F4"/>
    <w:rsid w:val="00E85F76"/>
    <w:rsid w:val="00E86346"/>
    <w:rsid w:val="00E86F9A"/>
    <w:rsid w:val="00E90141"/>
    <w:rsid w:val="00E92969"/>
    <w:rsid w:val="00E93DE9"/>
    <w:rsid w:val="00E94F44"/>
    <w:rsid w:val="00E95CDC"/>
    <w:rsid w:val="00E965D4"/>
    <w:rsid w:val="00E96B02"/>
    <w:rsid w:val="00E97034"/>
    <w:rsid w:val="00E979C8"/>
    <w:rsid w:val="00E97EB2"/>
    <w:rsid w:val="00EA1CB2"/>
    <w:rsid w:val="00EA3B49"/>
    <w:rsid w:val="00EA3EA8"/>
    <w:rsid w:val="00EB00F6"/>
    <w:rsid w:val="00EB21E3"/>
    <w:rsid w:val="00EB31EF"/>
    <w:rsid w:val="00EB3B8D"/>
    <w:rsid w:val="00EB5AD2"/>
    <w:rsid w:val="00EB5B16"/>
    <w:rsid w:val="00EB773A"/>
    <w:rsid w:val="00EC2170"/>
    <w:rsid w:val="00EC35DD"/>
    <w:rsid w:val="00EC4D3E"/>
    <w:rsid w:val="00EC5704"/>
    <w:rsid w:val="00ED03C4"/>
    <w:rsid w:val="00ED11C5"/>
    <w:rsid w:val="00ED1858"/>
    <w:rsid w:val="00ED2548"/>
    <w:rsid w:val="00ED2EF1"/>
    <w:rsid w:val="00ED41C1"/>
    <w:rsid w:val="00ED5382"/>
    <w:rsid w:val="00ED56EF"/>
    <w:rsid w:val="00ED6B7F"/>
    <w:rsid w:val="00EE1641"/>
    <w:rsid w:val="00EE488A"/>
    <w:rsid w:val="00EE509E"/>
    <w:rsid w:val="00EE742B"/>
    <w:rsid w:val="00EE7B4A"/>
    <w:rsid w:val="00EF3D38"/>
    <w:rsid w:val="00EF3ECC"/>
    <w:rsid w:val="00F0082E"/>
    <w:rsid w:val="00F01DEC"/>
    <w:rsid w:val="00F033EA"/>
    <w:rsid w:val="00F05C55"/>
    <w:rsid w:val="00F05C9D"/>
    <w:rsid w:val="00F061FA"/>
    <w:rsid w:val="00F068B2"/>
    <w:rsid w:val="00F071C1"/>
    <w:rsid w:val="00F14F0E"/>
    <w:rsid w:val="00F17F52"/>
    <w:rsid w:val="00F20A51"/>
    <w:rsid w:val="00F20ECE"/>
    <w:rsid w:val="00F22194"/>
    <w:rsid w:val="00F23923"/>
    <w:rsid w:val="00F24474"/>
    <w:rsid w:val="00F2497F"/>
    <w:rsid w:val="00F252A0"/>
    <w:rsid w:val="00F25412"/>
    <w:rsid w:val="00F2551C"/>
    <w:rsid w:val="00F26A93"/>
    <w:rsid w:val="00F26B91"/>
    <w:rsid w:val="00F27A22"/>
    <w:rsid w:val="00F32755"/>
    <w:rsid w:val="00F339FD"/>
    <w:rsid w:val="00F346FB"/>
    <w:rsid w:val="00F34EFC"/>
    <w:rsid w:val="00F35123"/>
    <w:rsid w:val="00F40F55"/>
    <w:rsid w:val="00F43450"/>
    <w:rsid w:val="00F45182"/>
    <w:rsid w:val="00F503B8"/>
    <w:rsid w:val="00F51A37"/>
    <w:rsid w:val="00F51A52"/>
    <w:rsid w:val="00F5245F"/>
    <w:rsid w:val="00F53274"/>
    <w:rsid w:val="00F54D63"/>
    <w:rsid w:val="00F5686B"/>
    <w:rsid w:val="00F570A2"/>
    <w:rsid w:val="00F607DD"/>
    <w:rsid w:val="00F62DD2"/>
    <w:rsid w:val="00F64995"/>
    <w:rsid w:val="00F66522"/>
    <w:rsid w:val="00F673D9"/>
    <w:rsid w:val="00F735CE"/>
    <w:rsid w:val="00F74974"/>
    <w:rsid w:val="00F76E15"/>
    <w:rsid w:val="00F775EF"/>
    <w:rsid w:val="00F81968"/>
    <w:rsid w:val="00F829CC"/>
    <w:rsid w:val="00F82E48"/>
    <w:rsid w:val="00F83E92"/>
    <w:rsid w:val="00F840D5"/>
    <w:rsid w:val="00F846CD"/>
    <w:rsid w:val="00F86846"/>
    <w:rsid w:val="00F8775C"/>
    <w:rsid w:val="00F9107D"/>
    <w:rsid w:val="00F938CA"/>
    <w:rsid w:val="00F93ADA"/>
    <w:rsid w:val="00F93E4A"/>
    <w:rsid w:val="00F9565C"/>
    <w:rsid w:val="00FA0A4C"/>
    <w:rsid w:val="00FA12EC"/>
    <w:rsid w:val="00FB0775"/>
    <w:rsid w:val="00FB60A5"/>
    <w:rsid w:val="00FC110D"/>
    <w:rsid w:val="00FC1E01"/>
    <w:rsid w:val="00FC585B"/>
    <w:rsid w:val="00FD0053"/>
    <w:rsid w:val="00FD0203"/>
    <w:rsid w:val="00FD05DA"/>
    <w:rsid w:val="00FD1A67"/>
    <w:rsid w:val="00FD25AE"/>
    <w:rsid w:val="00FD26E0"/>
    <w:rsid w:val="00FD2843"/>
    <w:rsid w:val="00FD363D"/>
    <w:rsid w:val="00FD3F77"/>
    <w:rsid w:val="00FD549D"/>
    <w:rsid w:val="00FD56D1"/>
    <w:rsid w:val="00FE08CA"/>
    <w:rsid w:val="00FE19E4"/>
    <w:rsid w:val="00FE3210"/>
    <w:rsid w:val="00FE3D48"/>
    <w:rsid w:val="00FE544A"/>
    <w:rsid w:val="00FE61EA"/>
    <w:rsid w:val="00FE65CE"/>
    <w:rsid w:val="00FF0D60"/>
    <w:rsid w:val="00FF26B9"/>
    <w:rsid w:val="00FF2F96"/>
    <w:rsid w:val="00FF6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8305"/>
    <o:shapelayout v:ext="edit">
      <o:idmap v:ext="edit" data="1"/>
    </o:shapelayout>
  </w:shapeDefaults>
  <w:decimalSymbol w:val="."/>
  <w:listSeparator w:val=","/>
  <w15:docId w15:val="{40578DC6-A553-4184-A092-948D3CE43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08B1"/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35D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0070C0"/>
      <w:sz w:val="32"/>
      <w:szCs w:val="28"/>
      <w14:props3d w14:extrusionH="0" w14:contourW="0" w14:prstMaterial="dkEdg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38C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38C0"/>
    <w:pPr>
      <w:keepNext/>
      <w:keepLines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nhideWhenUsed/>
    <w:qFormat/>
    <w:rsid w:val="00430E3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aliases w:val="Code Black"/>
    <w:basedOn w:val="Normal"/>
    <w:next w:val="Normal"/>
    <w:link w:val="Heading5Char"/>
    <w:uiPriority w:val="9"/>
    <w:unhideWhenUsed/>
    <w:qFormat/>
    <w:rsid w:val="00212FEA"/>
    <w:pPr>
      <w:jc w:val="both"/>
      <w:outlineLvl w:val="4"/>
    </w:pPr>
    <w:rPr>
      <w:rFonts w:ascii="Courier New" w:hAnsi="Courier New" w:cs="Courier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35DD"/>
    <w:rPr>
      <w:rFonts w:asciiTheme="majorHAnsi" w:eastAsiaTheme="majorEastAsia" w:hAnsiTheme="majorHAnsi" w:cstheme="majorBidi"/>
      <w:b/>
      <w:bCs/>
      <w:color w:val="0070C0"/>
      <w:sz w:val="32"/>
      <w:szCs w:val="28"/>
      <w14:props3d w14:extrusionH="0" w14:contourW="0" w14:prstMaterial="dkEdge"/>
    </w:rPr>
  </w:style>
  <w:style w:type="paragraph" w:styleId="ListParagraph">
    <w:name w:val="List Paragraph"/>
    <w:basedOn w:val="Normal"/>
    <w:uiPriority w:val="34"/>
    <w:qFormat/>
    <w:rsid w:val="0096366E"/>
    <w:pPr>
      <w:ind w:left="720"/>
      <w:contextualSpacing/>
    </w:pPr>
  </w:style>
  <w:style w:type="paragraph" w:styleId="FootnoteText">
    <w:name w:val="footnote text"/>
    <w:basedOn w:val="Normal"/>
    <w:link w:val="FootnoteTextChar"/>
    <w:semiHidden/>
    <w:unhideWhenUsed/>
    <w:rsid w:val="00BB08B1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BB08B1"/>
    <w:rPr>
      <w:sz w:val="18"/>
      <w:szCs w:val="20"/>
    </w:rPr>
  </w:style>
  <w:style w:type="character" w:styleId="FootnoteReference">
    <w:name w:val="footnote reference"/>
    <w:basedOn w:val="DefaultParagraphFont"/>
    <w:semiHidden/>
    <w:unhideWhenUsed/>
    <w:rsid w:val="00835F02"/>
    <w:rPr>
      <w:vertAlign w:val="superscript"/>
    </w:rPr>
  </w:style>
  <w:style w:type="character" w:styleId="Hyperlink">
    <w:name w:val="Hyperlink"/>
    <w:basedOn w:val="DefaultParagraphFont"/>
    <w:unhideWhenUsed/>
    <w:rsid w:val="004B299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583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83C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B73DB0"/>
  </w:style>
  <w:style w:type="character" w:styleId="Strong">
    <w:name w:val="Strong"/>
    <w:aliases w:val="Second Bullet"/>
    <w:basedOn w:val="DefaultParagraphFont"/>
    <w:qFormat/>
    <w:rsid w:val="00B73DB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2038C0"/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NormalWeb">
    <w:name w:val="Normal (Web)"/>
    <w:basedOn w:val="Normal"/>
    <w:uiPriority w:val="99"/>
    <w:unhideWhenUsed/>
    <w:rsid w:val="00406AF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2038C0"/>
    <w:rPr>
      <w:rFonts w:asciiTheme="majorHAnsi" w:eastAsiaTheme="majorEastAsia" w:hAnsiTheme="majorHAnsi" w:cstheme="majorBidi"/>
      <w:b/>
      <w:bCs/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rsid w:val="00341739"/>
    <w:pPr>
      <w:tabs>
        <w:tab w:val="center" w:pos="4320"/>
        <w:tab w:val="right" w:pos="8640"/>
      </w:tabs>
    </w:pPr>
    <w:rPr>
      <w:rFonts w:ascii="Arial" w:eastAsia="Times New Roman" w:hAnsi="Arial" w:cs="Times New Roman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341739"/>
    <w:rPr>
      <w:rFonts w:ascii="Arial" w:eastAsia="Times New Roman" w:hAnsi="Arial" w:cs="Times New Roman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341739"/>
    <w:pPr>
      <w:ind w:left="220" w:hanging="220"/>
    </w:pPr>
  </w:style>
  <w:style w:type="paragraph" w:styleId="IndexHeading">
    <w:name w:val="index heading"/>
    <w:basedOn w:val="Normal"/>
    <w:next w:val="Index1"/>
    <w:semiHidden/>
    <w:rsid w:val="00341739"/>
    <w:rPr>
      <w:rFonts w:ascii="Times New Roman" w:eastAsia="Times New Roman" w:hAnsi="Times New Roman" w:cs="Times New Roman"/>
      <w:szCs w:val="24"/>
    </w:rPr>
  </w:style>
  <w:style w:type="paragraph" w:styleId="NoSpacing">
    <w:name w:val="No Spacing"/>
    <w:aliases w:val="Code Aside"/>
    <w:link w:val="NoSpacingChar"/>
    <w:uiPriority w:val="1"/>
    <w:rsid w:val="00D6618C"/>
    <w:rPr>
      <w:rFonts w:ascii="Courier New" w:hAnsi="Courier New"/>
      <w:sz w:val="18"/>
    </w:rPr>
  </w:style>
  <w:style w:type="paragraph" w:customStyle="1" w:styleId="MTDisplayEquation">
    <w:name w:val="MTDisplayEquation"/>
    <w:basedOn w:val="Normal"/>
    <w:next w:val="Normal"/>
    <w:link w:val="MTDisplayEquationChar"/>
    <w:rsid w:val="00427B72"/>
    <w:pPr>
      <w:tabs>
        <w:tab w:val="center" w:pos="5400"/>
        <w:tab w:val="right" w:pos="10800"/>
      </w:tabs>
      <w:jc w:val="both"/>
    </w:pPr>
  </w:style>
  <w:style w:type="character" w:customStyle="1" w:styleId="MTDisplayEquationChar">
    <w:name w:val="MTDisplayEquation Char"/>
    <w:basedOn w:val="DefaultParagraphFont"/>
    <w:link w:val="MTDisplayEquation"/>
    <w:rsid w:val="00427B72"/>
    <w:rPr>
      <w:sz w:val="20"/>
    </w:rPr>
  </w:style>
  <w:style w:type="character" w:customStyle="1" w:styleId="wikiword">
    <w:name w:val="wikiword"/>
    <w:basedOn w:val="DefaultParagraphFont"/>
    <w:rsid w:val="00707FE5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C22A5"/>
    <w:pPr>
      <w:spacing w:line="276" w:lineRule="auto"/>
      <w:outlineLvl w:val="9"/>
    </w:pPr>
    <w:rPr>
      <w:color w:val="365F91" w:themeColor="accent1" w:themeShade="BF"/>
      <w:lang w:eastAsia="ja-JP"/>
      <w14:props3d w14:extrusionH="0" w14:contourW="0" w14:prstMaterial="none"/>
    </w:rPr>
  </w:style>
  <w:style w:type="paragraph" w:styleId="TOC1">
    <w:name w:val="toc 1"/>
    <w:basedOn w:val="Normal"/>
    <w:next w:val="Normal"/>
    <w:autoRedefine/>
    <w:uiPriority w:val="39"/>
    <w:unhideWhenUsed/>
    <w:rsid w:val="008C22A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C22A5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8C22A5"/>
    <w:pPr>
      <w:spacing w:after="100"/>
      <w:ind w:left="400"/>
    </w:pPr>
  </w:style>
  <w:style w:type="character" w:styleId="FollowedHyperlink">
    <w:name w:val="FollowedHyperlink"/>
    <w:basedOn w:val="DefaultParagraphFont"/>
    <w:uiPriority w:val="99"/>
    <w:semiHidden/>
    <w:unhideWhenUsed/>
    <w:rsid w:val="00B56E1F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22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2275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A1098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098C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098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098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098C"/>
    <w:rPr>
      <w:b/>
      <w:bCs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30E3B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rsid w:val="00430E3B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D3C76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D3C7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D3C76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E36DEC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44B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D44B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4509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5095"/>
    <w:rPr>
      <w:sz w:val="20"/>
    </w:rPr>
  </w:style>
  <w:style w:type="table" w:styleId="TableGrid">
    <w:name w:val="Table Grid"/>
    <w:basedOn w:val="TableNormal"/>
    <w:uiPriority w:val="59"/>
    <w:rsid w:val="002771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Red">
    <w:name w:val="Code Red"/>
    <w:basedOn w:val="Normal"/>
    <w:link w:val="CodeRedChar"/>
    <w:qFormat/>
    <w:rsid w:val="005F7B99"/>
    <w:pPr>
      <w:jc w:val="both"/>
    </w:pPr>
    <w:rPr>
      <w:rFonts w:ascii="Courier New" w:hAnsi="Courier New" w:cs="Courier New"/>
      <w:color w:val="FF0000"/>
    </w:rPr>
  </w:style>
  <w:style w:type="paragraph" w:customStyle="1" w:styleId="CodeIndented">
    <w:name w:val="Code Indented"/>
    <w:basedOn w:val="NoSpacing"/>
    <w:link w:val="CodeIndentedChar"/>
    <w:qFormat/>
    <w:rsid w:val="005F7B99"/>
    <w:pPr>
      <w:tabs>
        <w:tab w:val="left" w:pos="4860"/>
      </w:tabs>
      <w:ind w:left="5220" w:hanging="4500"/>
    </w:pPr>
  </w:style>
  <w:style w:type="character" w:customStyle="1" w:styleId="CodeRedChar">
    <w:name w:val="Code Red Char"/>
    <w:basedOn w:val="DefaultParagraphFont"/>
    <w:link w:val="CodeRed"/>
    <w:rsid w:val="005F7B99"/>
    <w:rPr>
      <w:rFonts w:ascii="Courier New" w:hAnsi="Courier New" w:cs="Courier New"/>
      <w:color w:val="FF0000"/>
      <w:sz w:val="20"/>
    </w:rPr>
  </w:style>
  <w:style w:type="character" w:customStyle="1" w:styleId="NoSpacingChar">
    <w:name w:val="No Spacing Char"/>
    <w:aliases w:val="Code Aside Char"/>
    <w:basedOn w:val="DefaultParagraphFont"/>
    <w:link w:val="NoSpacing"/>
    <w:uiPriority w:val="1"/>
    <w:rsid w:val="00D6618C"/>
    <w:rPr>
      <w:rFonts w:ascii="Courier New" w:hAnsi="Courier New"/>
      <w:sz w:val="18"/>
    </w:rPr>
  </w:style>
  <w:style w:type="character" w:customStyle="1" w:styleId="CodeIndentedChar">
    <w:name w:val="Code Indented Char"/>
    <w:basedOn w:val="NoSpacingChar"/>
    <w:link w:val="CodeIndented"/>
    <w:rsid w:val="005F7B99"/>
    <w:rPr>
      <w:rFonts w:ascii="Courier New" w:hAnsi="Courier New"/>
      <w:sz w:val="18"/>
    </w:rPr>
  </w:style>
  <w:style w:type="character" w:styleId="Emphasis">
    <w:name w:val="Emphasis"/>
    <w:basedOn w:val="DefaultParagraphFont"/>
    <w:uiPriority w:val="20"/>
    <w:qFormat/>
    <w:rsid w:val="00E95CDC"/>
    <w:rPr>
      <w:i/>
      <w:iCs/>
    </w:rPr>
  </w:style>
  <w:style w:type="table" w:styleId="LightShading">
    <w:name w:val="Light Shading"/>
    <w:basedOn w:val="TableNormal"/>
    <w:uiPriority w:val="60"/>
    <w:rsid w:val="0072090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List-Accent1">
    <w:name w:val="Light List Accent 1"/>
    <w:basedOn w:val="TableNormal"/>
    <w:uiPriority w:val="61"/>
    <w:rsid w:val="00720905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Shading-Accent4">
    <w:name w:val="Light Shading Accent 4"/>
    <w:basedOn w:val="TableNormal"/>
    <w:uiPriority w:val="60"/>
    <w:rsid w:val="00720905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MediumGrid3">
    <w:name w:val="Medium Grid 3"/>
    <w:basedOn w:val="TableNormal"/>
    <w:uiPriority w:val="69"/>
    <w:rsid w:val="0072090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3">
    <w:name w:val="Medium Grid 3 Accent 3"/>
    <w:basedOn w:val="TableNormal"/>
    <w:uiPriority w:val="69"/>
    <w:rsid w:val="0072090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2-Accent2">
    <w:name w:val="Medium Grid 2 Accent 2"/>
    <w:basedOn w:val="TableNormal"/>
    <w:uiPriority w:val="68"/>
    <w:rsid w:val="00720905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character" w:customStyle="1" w:styleId="typ">
    <w:name w:val="typ"/>
    <w:basedOn w:val="DefaultParagraphFont"/>
    <w:rsid w:val="007F7EA8"/>
  </w:style>
  <w:style w:type="character" w:customStyle="1" w:styleId="pun">
    <w:name w:val="pun"/>
    <w:basedOn w:val="DefaultParagraphFont"/>
    <w:rsid w:val="007F7EA8"/>
  </w:style>
  <w:style w:type="character" w:customStyle="1" w:styleId="pln">
    <w:name w:val="pln"/>
    <w:basedOn w:val="DefaultParagraphFont"/>
    <w:rsid w:val="007F7EA8"/>
  </w:style>
  <w:style w:type="character" w:customStyle="1" w:styleId="str">
    <w:name w:val="str"/>
    <w:basedOn w:val="DefaultParagraphFont"/>
    <w:rsid w:val="007F7EA8"/>
  </w:style>
  <w:style w:type="paragraph" w:styleId="BodyTextIndent">
    <w:name w:val="Body Text Indent"/>
    <w:basedOn w:val="Normal"/>
    <w:link w:val="BodyTextIndentChar"/>
    <w:semiHidden/>
    <w:rsid w:val="00351965"/>
    <w:pPr>
      <w:spacing w:before="120" w:after="120"/>
      <w:ind w:left="720"/>
    </w:pPr>
    <w:rPr>
      <w:rFonts w:ascii="Times New Roman" w:eastAsia="Times New Roman" w:hAnsi="Times New Roman" w:cs="Times New Roman"/>
      <w:szCs w:val="24"/>
    </w:rPr>
  </w:style>
  <w:style w:type="character" w:customStyle="1" w:styleId="BodyTextIndentChar">
    <w:name w:val="Body Text Indent Char"/>
    <w:basedOn w:val="DefaultParagraphFont"/>
    <w:link w:val="BodyTextIndent"/>
    <w:semiHidden/>
    <w:rsid w:val="00351965"/>
    <w:rPr>
      <w:rFonts w:ascii="Times New Roman" w:eastAsia="Times New Roman" w:hAnsi="Times New Roman" w:cs="Times New Roman"/>
      <w:sz w:val="20"/>
      <w:szCs w:val="24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DE0922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DE0922"/>
    <w:rPr>
      <w:sz w:val="20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A96F7C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A96F7C"/>
    <w:rPr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343844"/>
    <w:pPr>
      <w:spacing w:after="100" w:line="276" w:lineRule="auto"/>
      <w:ind w:left="660"/>
    </w:pPr>
    <w:rPr>
      <w:rFonts w:eastAsiaTheme="minorEastAsia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343844"/>
    <w:pPr>
      <w:spacing w:after="100" w:line="276" w:lineRule="auto"/>
      <w:ind w:left="880"/>
    </w:pPr>
    <w:rPr>
      <w:rFonts w:eastAsiaTheme="minorEastAsia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343844"/>
    <w:pPr>
      <w:spacing w:after="100" w:line="276" w:lineRule="auto"/>
      <w:ind w:left="1100"/>
    </w:pPr>
    <w:rPr>
      <w:rFonts w:eastAsiaTheme="minorEastAsia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343844"/>
    <w:pPr>
      <w:spacing w:after="100" w:line="276" w:lineRule="auto"/>
      <w:ind w:left="1320"/>
    </w:pPr>
    <w:rPr>
      <w:rFonts w:eastAsiaTheme="minorEastAsia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343844"/>
    <w:pPr>
      <w:spacing w:after="100" w:line="276" w:lineRule="auto"/>
      <w:ind w:left="1540"/>
    </w:pPr>
    <w:rPr>
      <w:rFonts w:eastAsiaTheme="minorEastAsia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343844"/>
    <w:pPr>
      <w:spacing w:after="100" w:line="276" w:lineRule="auto"/>
      <w:ind w:left="1760"/>
    </w:pPr>
    <w:rPr>
      <w:rFonts w:eastAsiaTheme="minorEastAsia"/>
      <w:sz w:val="22"/>
    </w:rPr>
  </w:style>
  <w:style w:type="character" w:customStyle="1" w:styleId="Heading5Char">
    <w:name w:val="Heading 5 Char"/>
    <w:aliases w:val="Code Black Char"/>
    <w:basedOn w:val="DefaultParagraphFont"/>
    <w:link w:val="Heading5"/>
    <w:uiPriority w:val="9"/>
    <w:rsid w:val="00212FEA"/>
    <w:rPr>
      <w:rFonts w:ascii="Courier New" w:hAnsi="Courier New" w:cs="Courier New"/>
      <w:sz w:val="20"/>
    </w:rPr>
  </w:style>
  <w:style w:type="paragraph" w:styleId="ListBullet">
    <w:name w:val="List Bullet"/>
    <w:basedOn w:val="Normal"/>
    <w:unhideWhenUsed/>
    <w:rsid w:val="00595ADD"/>
    <w:pPr>
      <w:numPr>
        <w:numId w:val="14"/>
      </w:numPr>
      <w:contextualSpacing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3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6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6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6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4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1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6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4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7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3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7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9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youtube.com/watch?v=uoiJeIb0wBA" TargetMode="External"/><Relationship Id="rId13" Type="http://schemas.openxmlformats.org/officeDocument/2006/relationships/hyperlink" Target="http://www.phillyseaperch.org/" TargetMode="Externa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www.trincoll.edu/events/robot/about-us.html%20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oqV2xU1fee8&amp;feature=youtu.be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hyperlink" Target="https://learn.sparkfun.com/tutorials/how-to-solder---through-hole-soldering/soldering-your-first-component-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youtube.com/watch?v=SiyeQQrJZC4" TargetMode="Externa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wrap="square" lIns="0" tIns="0" rIns="0" bIns="0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BEB608-EC25-4330-A69C-8C5D206B7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5C4E12CE.dotm</Template>
  <TotalTime>770</TotalTime>
  <Pages>4</Pages>
  <Words>838</Words>
  <Characters>4779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Physical Computing for the Arduino Community</vt:lpstr>
    </vt:vector>
  </TitlesOfParts>
  <Company>George School</Company>
  <LinksUpToDate>false</LinksUpToDate>
  <CharactersWithSpaces>5606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Physical Computing for the Arduino Community</dc:title>
  <dc:subject/>
  <dc:creator>Chris Odom</dc:creator>
  <cp:keywords/>
  <dc:description/>
  <cp:lastModifiedBy>Odom, Chris</cp:lastModifiedBy>
  <cp:revision>83</cp:revision>
  <cp:lastPrinted>2016-07-09T03:08:00Z</cp:lastPrinted>
  <dcterms:created xsi:type="dcterms:W3CDTF">2013-09-07T13:36:00Z</dcterms:created>
  <dcterms:modified xsi:type="dcterms:W3CDTF">2016-07-09T12:49:00Z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